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876784" w:rsidRPr="005E7AF1" w14:paraId="016E6AA2" w14:textId="77777777" w:rsidTr="00E76113">
        <w:tc>
          <w:tcPr>
            <w:tcW w:w="1588" w:type="dxa"/>
            <w:vAlign w:val="center"/>
          </w:tcPr>
          <w:p w14:paraId="7C3DC8F1" w14:textId="77777777" w:rsidR="00876784" w:rsidRPr="005E7AF1" w:rsidRDefault="00876784" w:rsidP="00E76113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0704FA71" wp14:editId="65086EC1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6952CE11" w14:textId="77777777" w:rsidR="00876784" w:rsidRPr="005E7AF1" w:rsidRDefault="00876784" w:rsidP="004D266B">
            <w:pPr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8B86095" w14:textId="77777777" w:rsidR="00876784" w:rsidRPr="005E7AF1" w:rsidRDefault="00876784" w:rsidP="00876784">
            <w:pPr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445DF804" w14:textId="77777777" w:rsidR="00876784" w:rsidRPr="005E7AF1" w:rsidRDefault="00876784" w:rsidP="004D266B">
            <w:pPr>
              <w:keepLines/>
              <w:widowControl w:val="0"/>
              <w:spacing w:line="240" w:lineRule="auto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64007AA8" w14:textId="77777777" w:rsidR="00876784" w:rsidRPr="005E7AF1" w:rsidRDefault="00876784" w:rsidP="00E76113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03FD760A" w14:textId="3F6648B4" w:rsidR="00876784" w:rsidRDefault="00876784" w:rsidP="00876784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Cs w:val="20"/>
        </w:rPr>
      </w:pPr>
      <w:r>
        <w:rPr>
          <w:b/>
          <w:snapToGrid w:val="0"/>
          <w:szCs w:val="20"/>
        </w:rPr>
        <w:t>ФАКУЛЬТЕТ</w:t>
      </w:r>
      <w:r>
        <w:rPr>
          <w:snapToGrid w:val="0"/>
          <w:szCs w:val="20"/>
        </w:rPr>
        <w:t xml:space="preserve"> _</w:t>
      </w:r>
      <w:r w:rsidR="00B65C65">
        <w:rPr>
          <w:b/>
          <w:i/>
          <w:snapToGrid w:val="0"/>
          <w:szCs w:val="20"/>
          <w:u w:val="single"/>
        </w:rPr>
        <w:t>ИУК</w:t>
      </w:r>
      <w:r>
        <w:rPr>
          <w:b/>
          <w:i/>
          <w:snapToGrid w:val="0"/>
          <w:szCs w:val="20"/>
          <w:u w:val="single"/>
        </w:rPr>
        <w:t xml:space="preserve"> «</w:t>
      </w:r>
      <w:r w:rsidR="00B65C65">
        <w:rPr>
          <w:b/>
          <w:i/>
          <w:snapToGrid w:val="0"/>
          <w:szCs w:val="20"/>
          <w:u w:val="single"/>
        </w:rPr>
        <w:t xml:space="preserve">Информатика и </w:t>
      </w:r>
      <w:proofErr w:type="gramStart"/>
      <w:r w:rsidR="00B65C65">
        <w:rPr>
          <w:b/>
          <w:i/>
          <w:snapToGrid w:val="0"/>
          <w:szCs w:val="20"/>
          <w:u w:val="single"/>
        </w:rPr>
        <w:t>управление</w:t>
      </w:r>
      <w:r>
        <w:rPr>
          <w:b/>
          <w:i/>
          <w:snapToGrid w:val="0"/>
          <w:szCs w:val="20"/>
          <w:u w:val="single"/>
        </w:rPr>
        <w:t>»</w:t>
      </w:r>
      <w:r>
        <w:rPr>
          <w:b/>
          <w:snapToGrid w:val="0"/>
          <w:szCs w:val="20"/>
        </w:rPr>
        <w:t>_</w:t>
      </w:r>
      <w:proofErr w:type="gramEnd"/>
      <w:r>
        <w:rPr>
          <w:b/>
          <w:snapToGrid w:val="0"/>
          <w:szCs w:val="20"/>
        </w:rPr>
        <w:t>_</w:t>
      </w:r>
      <w:r>
        <w:rPr>
          <w:snapToGrid w:val="0"/>
          <w:szCs w:val="20"/>
        </w:rPr>
        <w:t>__________________</w:t>
      </w:r>
      <w:r w:rsidR="00CA7875">
        <w:rPr>
          <w:snapToGrid w:val="0"/>
          <w:szCs w:val="20"/>
        </w:rPr>
        <w:t>_</w:t>
      </w:r>
    </w:p>
    <w:p w14:paraId="2DA5FF0E" w14:textId="738B3B13" w:rsidR="00876784" w:rsidRPr="005E7AF1" w:rsidRDefault="00876784" w:rsidP="00876784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Cs w:val="20"/>
        </w:rPr>
      </w:pPr>
      <w:r w:rsidRPr="005E7AF1">
        <w:rPr>
          <w:b/>
          <w:snapToGrid w:val="0"/>
          <w:szCs w:val="20"/>
        </w:rPr>
        <w:t>КАФЕДРА</w:t>
      </w:r>
      <w:r w:rsidRPr="005E7AF1">
        <w:rPr>
          <w:snapToGrid w:val="0"/>
          <w:szCs w:val="20"/>
        </w:rPr>
        <w:t xml:space="preserve"> __</w:t>
      </w:r>
      <w:r w:rsidR="00B65C65">
        <w:rPr>
          <w:b/>
          <w:i/>
          <w:snapToGrid w:val="0"/>
          <w:szCs w:val="20"/>
          <w:u w:val="single"/>
        </w:rPr>
        <w:t>ИУК</w:t>
      </w:r>
      <w:r w:rsidR="00CA7875">
        <w:rPr>
          <w:b/>
          <w:i/>
          <w:snapToGrid w:val="0"/>
          <w:szCs w:val="20"/>
          <w:u w:val="single"/>
        </w:rPr>
        <w:t>5</w:t>
      </w:r>
      <w:r w:rsidRPr="005E7AF1">
        <w:rPr>
          <w:b/>
          <w:i/>
          <w:snapToGrid w:val="0"/>
          <w:szCs w:val="20"/>
          <w:u w:val="single"/>
        </w:rPr>
        <w:t xml:space="preserve"> «</w:t>
      </w:r>
      <w:r w:rsidR="00CA7875">
        <w:rPr>
          <w:b/>
          <w:i/>
          <w:snapToGrid w:val="0"/>
          <w:szCs w:val="20"/>
          <w:u w:val="single"/>
        </w:rPr>
        <w:t xml:space="preserve">Системы обработки </w:t>
      </w:r>
      <w:proofErr w:type="gramStart"/>
      <w:r w:rsidR="00CA7875">
        <w:rPr>
          <w:b/>
          <w:i/>
          <w:snapToGrid w:val="0"/>
          <w:szCs w:val="20"/>
          <w:u w:val="single"/>
        </w:rPr>
        <w:t>информации</w:t>
      </w:r>
      <w:r>
        <w:rPr>
          <w:b/>
          <w:i/>
          <w:snapToGrid w:val="0"/>
          <w:szCs w:val="20"/>
          <w:u w:val="single"/>
        </w:rPr>
        <w:t>»</w:t>
      </w:r>
      <w:r w:rsidR="007B68AD">
        <w:rPr>
          <w:snapToGrid w:val="0"/>
          <w:szCs w:val="20"/>
        </w:rPr>
        <w:t>_</w:t>
      </w:r>
      <w:proofErr w:type="gramEnd"/>
      <w:r w:rsidR="007B68AD">
        <w:rPr>
          <w:snapToGrid w:val="0"/>
          <w:szCs w:val="20"/>
        </w:rPr>
        <w:t>________________</w:t>
      </w:r>
    </w:p>
    <w:p w14:paraId="54367B82" w14:textId="77777777" w:rsidR="00876784" w:rsidRPr="00876784" w:rsidRDefault="00876784" w:rsidP="00876784">
      <w:pPr>
        <w:spacing w:line="240" w:lineRule="auto"/>
        <w:jc w:val="center"/>
        <w:rPr>
          <w:i/>
          <w:sz w:val="24"/>
        </w:rPr>
      </w:pPr>
    </w:p>
    <w:p w14:paraId="492D065A" w14:textId="77777777" w:rsidR="00876784" w:rsidRPr="00876784" w:rsidRDefault="00876784" w:rsidP="00876784">
      <w:pPr>
        <w:spacing w:line="240" w:lineRule="auto"/>
        <w:ind w:right="282"/>
        <w:jc w:val="center"/>
        <w:rPr>
          <w:i/>
          <w:sz w:val="24"/>
        </w:rPr>
      </w:pPr>
    </w:p>
    <w:p w14:paraId="5F597DDD" w14:textId="77777777" w:rsidR="00876784" w:rsidRPr="00876784" w:rsidRDefault="00876784" w:rsidP="00876784">
      <w:pPr>
        <w:spacing w:line="240" w:lineRule="auto"/>
        <w:jc w:val="center"/>
        <w:rPr>
          <w:i/>
          <w:sz w:val="24"/>
        </w:rPr>
      </w:pPr>
    </w:p>
    <w:p w14:paraId="073E78F5" w14:textId="77777777" w:rsidR="00876784" w:rsidRPr="00876784" w:rsidRDefault="00876784" w:rsidP="00876784">
      <w:pPr>
        <w:spacing w:line="240" w:lineRule="auto"/>
        <w:jc w:val="center"/>
        <w:rPr>
          <w:i/>
          <w:sz w:val="24"/>
        </w:rPr>
      </w:pPr>
    </w:p>
    <w:p w14:paraId="02B2F12D" w14:textId="77777777" w:rsidR="00876784" w:rsidRDefault="00876784" w:rsidP="00876784">
      <w:pPr>
        <w:spacing w:line="240" w:lineRule="auto"/>
        <w:jc w:val="center"/>
        <w:rPr>
          <w:b/>
          <w:sz w:val="36"/>
          <w:szCs w:val="36"/>
        </w:rPr>
      </w:pPr>
    </w:p>
    <w:p w14:paraId="25DAF83B" w14:textId="77777777" w:rsidR="00876784" w:rsidRPr="005E7AF1" w:rsidRDefault="00876784" w:rsidP="00876784">
      <w:pPr>
        <w:spacing w:line="240" w:lineRule="auto"/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</w:p>
    <w:p w14:paraId="5C71C1B5" w14:textId="77777777" w:rsidR="00876784" w:rsidRPr="00876784" w:rsidRDefault="00876784" w:rsidP="00876784">
      <w:pPr>
        <w:spacing w:line="240" w:lineRule="auto"/>
        <w:rPr>
          <w:sz w:val="24"/>
        </w:rPr>
      </w:pPr>
    </w:p>
    <w:p w14:paraId="1321182B" w14:textId="77777777" w:rsidR="00876784" w:rsidRPr="00876784" w:rsidRDefault="00876784" w:rsidP="00876784">
      <w:pPr>
        <w:spacing w:line="240" w:lineRule="auto"/>
        <w:rPr>
          <w:sz w:val="24"/>
        </w:rPr>
      </w:pPr>
    </w:p>
    <w:p w14:paraId="77A8F42C" w14:textId="77777777" w:rsidR="00876784" w:rsidRPr="00876784" w:rsidRDefault="00876784" w:rsidP="00876784">
      <w:pPr>
        <w:spacing w:line="240" w:lineRule="auto"/>
        <w:rPr>
          <w:sz w:val="24"/>
        </w:rPr>
      </w:pPr>
    </w:p>
    <w:p w14:paraId="27AC31EC" w14:textId="18CEA22F" w:rsidR="00876784" w:rsidRDefault="00876784" w:rsidP="00876784">
      <w:pPr>
        <w:spacing w:line="240" w:lineRule="auto"/>
        <w:jc w:val="center"/>
        <w:rPr>
          <w:b/>
          <w:sz w:val="32"/>
          <w:szCs w:val="32"/>
        </w:rPr>
      </w:pPr>
      <w:r w:rsidRPr="0095089B">
        <w:rPr>
          <w:b/>
          <w:sz w:val="32"/>
          <w:szCs w:val="32"/>
        </w:rPr>
        <w:t>«</w:t>
      </w:r>
      <w:r w:rsidR="00A5281B">
        <w:rPr>
          <w:b/>
          <w:sz w:val="32"/>
          <w:szCs w:val="32"/>
        </w:rPr>
        <w:t>Разработка лексического анализатора</w:t>
      </w:r>
      <w:r w:rsidRPr="0095089B">
        <w:rPr>
          <w:b/>
          <w:sz w:val="32"/>
          <w:szCs w:val="32"/>
        </w:rPr>
        <w:t>»</w:t>
      </w:r>
    </w:p>
    <w:p w14:paraId="140400FB" w14:textId="77777777" w:rsidR="00876784" w:rsidRPr="00876784" w:rsidRDefault="00876784" w:rsidP="00876784">
      <w:pPr>
        <w:spacing w:line="240" w:lineRule="auto"/>
        <w:jc w:val="center"/>
        <w:rPr>
          <w:sz w:val="32"/>
          <w:szCs w:val="32"/>
        </w:rPr>
      </w:pPr>
    </w:p>
    <w:p w14:paraId="78A65347" w14:textId="5AE5D9B3" w:rsidR="00876784" w:rsidRDefault="00876784" w:rsidP="00876784">
      <w:pPr>
        <w:spacing w:line="240" w:lineRule="auto"/>
        <w:ind w:left="2694" w:hanging="2694"/>
        <w:rPr>
          <w:b/>
          <w:szCs w:val="28"/>
        </w:rPr>
      </w:pPr>
      <w:r w:rsidRPr="003D11F8">
        <w:rPr>
          <w:b/>
          <w:szCs w:val="28"/>
        </w:rPr>
        <w:t>ДИСЦИПЛИНА</w:t>
      </w:r>
      <w:r>
        <w:rPr>
          <w:b/>
          <w:szCs w:val="28"/>
        </w:rPr>
        <w:t>: «</w:t>
      </w:r>
      <w:r w:rsidR="00125E16">
        <w:rPr>
          <w:b/>
          <w:szCs w:val="28"/>
        </w:rPr>
        <w:t>Конструирование компиляторов</w:t>
      </w:r>
      <w:r>
        <w:rPr>
          <w:b/>
          <w:szCs w:val="28"/>
        </w:rPr>
        <w:t>»</w:t>
      </w:r>
    </w:p>
    <w:p w14:paraId="1FD5D08B" w14:textId="77777777" w:rsidR="00876784" w:rsidRDefault="00876784" w:rsidP="00876784">
      <w:pPr>
        <w:spacing w:line="240" w:lineRule="auto"/>
        <w:rPr>
          <w:b/>
          <w:szCs w:val="28"/>
        </w:rPr>
      </w:pPr>
    </w:p>
    <w:p w14:paraId="68AE20D0" w14:textId="77777777" w:rsidR="00876784" w:rsidRDefault="00876784" w:rsidP="00876784">
      <w:pPr>
        <w:spacing w:line="240" w:lineRule="auto"/>
        <w:rPr>
          <w:b/>
          <w:szCs w:val="28"/>
        </w:rPr>
      </w:pPr>
    </w:p>
    <w:p w14:paraId="7B2DADDD" w14:textId="77777777" w:rsidR="00876784" w:rsidRDefault="00876784" w:rsidP="00876784">
      <w:pPr>
        <w:spacing w:line="240" w:lineRule="auto"/>
        <w:rPr>
          <w:b/>
          <w:szCs w:val="28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459"/>
      </w:tblGrid>
      <w:tr w:rsidR="00876784" w14:paraId="778791FD" w14:textId="77777777" w:rsidTr="00876784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74037A" w14:textId="559231F4" w:rsidR="00876784" w:rsidRDefault="00876784" w:rsidP="00876784">
            <w:pPr>
              <w:snapToGrid w:val="0"/>
              <w:spacing w:before="200" w:line="24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5E34FF">
              <w:rPr>
                <w:szCs w:val="28"/>
                <w:lang w:eastAsia="en-US"/>
              </w:rPr>
              <w:t>ИУК5-11М</w:t>
            </w:r>
          </w:p>
        </w:tc>
        <w:tc>
          <w:tcPr>
            <w:tcW w:w="5459" w:type="dxa"/>
            <w:tcBorders>
              <w:top w:val="nil"/>
              <w:left w:val="nil"/>
              <w:bottom w:val="nil"/>
              <w:right w:val="nil"/>
            </w:tcBorders>
          </w:tcPr>
          <w:p w14:paraId="57B63377" w14:textId="43B6DA53" w:rsidR="00876784" w:rsidRPr="00876784" w:rsidRDefault="00876784" w:rsidP="00876784">
            <w:pPr>
              <w:keepLines/>
              <w:spacing w:before="240" w:line="240" w:lineRule="auto"/>
              <w:ind w:left="36"/>
              <w:rPr>
                <w:sz w:val="24"/>
                <w:lang w:eastAsia="en-US"/>
              </w:rPr>
            </w:pPr>
            <w:r w:rsidRPr="00876784">
              <w:rPr>
                <w:sz w:val="24"/>
                <w:lang w:eastAsia="en-US"/>
              </w:rPr>
              <w:t xml:space="preserve">_________________ </w:t>
            </w:r>
            <w:r w:rsidR="00201F4B">
              <w:rPr>
                <w:sz w:val="24"/>
                <w:lang w:eastAsia="en-US"/>
              </w:rPr>
              <w:t xml:space="preserve">        </w:t>
            </w:r>
            <w:proofErr w:type="gramStart"/>
            <w:r w:rsidR="00201F4B">
              <w:rPr>
                <w:sz w:val="24"/>
                <w:lang w:eastAsia="en-US"/>
              </w:rPr>
              <w:t xml:space="preserve">   </w:t>
            </w:r>
            <w:r w:rsidRPr="00876784">
              <w:rPr>
                <w:sz w:val="24"/>
                <w:lang w:eastAsia="en-US"/>
              </w:rPr>
              <w:t>(</w:t>
            </w:r>
            <w:proofErr w:type="gramEnd"/>
            <w:r w:rsidR="00FE7402">
              <w:rPr>
                <w:sz w:val="24"/>
                <w:lang w:eastAsia="en-US"/>
              </w:rPr>
              <w:t>Ефремов И.В</w:t>
            </w:r>
            <w:r w:rsidR="00201F4B">
              <w:rPr>
                <w:sz w:val="24"/>
                <w:lang w:eastAsia="en-US"/>
              </w:rPr>
              <w:t>.</w:t>
            </w:r>
            <w:r w:rsidRPr="00876784">
              <w:rPr>
                <w:sz w:val="24"/>
                <w:lang w:eastAsia="en-US"/>
              </w:rPr>
              <w:t>)</w:t>
            </w:r>
          </w:p>
          <w:p w14:paraId="03E13566" w14:textId="77777777" w:rsidR="00876784" w:rsidRPr="004D266B" w:rsidRDefault="00876784" w:rsidP="00876784">
            <w:pPr>
              <w:keepLines/>
              <w:spacing w:line="240" w:lineRule="auto"/>
              <w:rPr>
                <w:sz w:val="18"/>
                <w:szCs w:val="18"/>
                <w:lang w:eastAsia="en-US"/>
              </w:rPr>
            </w:pPr>
            <w:r w:rsidRPr="004D266B"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 w:rsidRPr="004D266B">
              <w:rPr>
                <w:sz w:val="18"/>
                <w:szCs w:val="18"/>
                <w:lang w:eastAsia="en-US"/>
              </w:rPr>
              <w:t xml:space="preserve">Подпись)   </w:t>
            </w:r>
            <w:proofErr w:type="gramEnd"/>
            <w:r w:rsidRPr="004D266B">
              <w:rPr>
                <w:sz w:val="18"/>
                <w:szCs w:val="18"/>
                <w:lang w:eastAsia="en-US"/>
              </w:rPr>
              <w:t xml:space="preserve">                                 (Ф.И.О.)</w:t>
            </w:r>
          </w:p>
          <w:p w14:paraId="71CA435F" w14:textId="77777777" w:rsidR="00876784" w:rsidRPr="00876784" w:rsidRDefault="00876784" w:rsidP="00876784">
            <w:pPr>
              <w:spacing w:line="240" w:lineRule="auto"/>
              <w:rPr>
                <w:sz w:val="24"/>
                <w:lang w:eastAsia="en-US"/>
              </w:rPr>
            </w:pPr>
          </w:p>
        </w:tc>
      </w:tr>
      <w:tr w:rsidR="00876784" w14:paraId="75D866C6" w14:textId="77777777" w:rsidTr="00876784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F88821" w14:textId="77777777" w:rsidR="00876784" w:rsidRDefault="00876784" w:rsidP="00876784">
            <w:pPr>
              <w:snapToGrid w:val="0"/>
              <w:spacing w:before="200" w:line="24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459" w:type="dxa"/>
            <w:tcBorders>
              <w:top w:val="nil"/>
              <w:left w:val="nil"/>
              <w:bottom w:val="nil"/>
              <w:right w:val="nil"/>
            </w:tcBorders>
          </w:tcPr>
          <w:p w14:paraId="278B1F26" w14:textId="0C814D4D" w:rsidR="00876784" w:rsidRPr="00876784" w:rsidRDefault="00876784" w:rsidP="00876784">
            <w:pPr>
              <w:keepLines/>
              <w:spacing w:before="240" w:line="240" w:lineRule="auto"/>
              <w:rPr>
                <w:sz w:val="24"/>
                <w:lang w:eastAsia="en-US"/>
              </w:rPr>
            </w:pPr>
            <w:r w:rsidRPr="00876784">
              <w:rPr>
                <w:sz w:val="24"/>
                <w:lang w:eastAsia="en-US"/>
              </w:rPr>
              <w:t xml:space="preserve">_________________ </w:t>
            </w:r>
            <w:r w:rsidR="002A4650">
              <w:rPr>
                <w:sz w:val="24"/>
                <w:lang w:eastAsia="en-US"/>
              </w:rPr>
              <w:t xml:space="preserve">        </w:t>
            </w:r>
            <w:proofErr w:type="gramStart"/>
            <w:r w:rsidR="002A4650">
              <w:rPr>
                <w:sz w:val="24"/>
                <w:lang w:eastAsia="en-US"/>
              </w:rPr>
              <w:t xml:space="preserve">   </w:t>
            </w:r>
            <w:r w:rsidRPr="00876784">
              <w:rPr>
                <w:sz w:val="24"/>
                <w:lang w:eastAsia="en-US"/>
              </w:rPr>
              <w:t>(</w:t>
            </w:r>
            <w:proofErr w:type="gramEnd"/>
            <w:r w:rsidR="00CD2F5E">
              <w:rPr>
                <w:sz w:val="24"/>
                <w:lang w:eastAsia="en-US"/>
              </w:rPr>
              <w:t>Потапов А.Е.</w:t>
            </w:r>
            <w:r w:rsidRPr="00876784">
              <w:rPr>
                <w:sz w:val="24"/>
                <w:lang w:eastAsia="en-US"/>
              </w:rPr>
              <w:t>)</w:t>
            </w:r>
          </w:p>
          <w:p w14:paraId="1F36C162" w14:textId="77777777" w:rsidR="00876784" w:rsidRPr="004D266B" w:rsidRDefault="00876784" w:rsidP="00876784">
            <w:pPr>
              <w:keepLines/>
              <w:spacing w:line="240" w:lineRule="auto"/>
              <w:rPr>
                <w:sz w:val="18"/>
                <w:szCs w:val="18"/>
                <w:lang w:eastAsia="en-US"/>
              </w:rPr>
            </w:pPr>
            <w:r w:rsidRPr="004D266B"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 w:rsidRPr="004D266B">
              <w:rPr>
                <w:sz w:val="18"/>
                <w:szCs w:val="18"/>
                <w:lang w:eastAsia="en-US"/>
              </w:rPr>
              <w:t xml:space="preserve">Подпись)   </w:t>
            </w:r>
            <w:proofErr w:type="gramEnd"/>
            <w:r w:rsidRPr="004D266B">
              <w:rPr>
                <w:sz w:val="18"/>
                <w:szCs w:val="18"/>
                <w:lang w:eastAsia="en-US"/>
              </w:rPr>
              <w:t xml:space="preserve">                                 (Ф.И.О.)</w:t>
            </w:r>
          </w:p>
          <w:p w14:paraId="12A59882" w14:textId="77777777" w:rsidR="00876784" w:rsidRPr="00876784" w:rsidRDefault="00876784" w:rsidP="00876784">
            <w:pPr>
              <w:spacing w:line="240" w:lineRule="auto"/>
              <w:rPr>
                <w:sz w:val="24"/>
                <w:lang w:eastAsia="en-US"/>
              </w:rPr>
            </w:pPr>
          </w:p>
        </w:tc>
      </w:tr>
      <w:tr w:rsidR="00876784" w14:paraId="6CB9D4E8" w14:textId="77777777" w:rsidTr="00876784">
        <w:trPr>
          <w:trHeight w:val="877"/>
        </w:trPr>
        <w:tc>
          <w:tcPr>
            <w:tcW w:w="98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EBB8F0" w14:textId="77777777" w:rsidR="00876784" w:rsidRDefault="00876784" w:rsidP="00E76113">
            <w:pPr>
              <w:snapToGrid w:val="0"/>
              <w:spacing w:after="100" w:afterAutospacing="1" w:line="256" w:lineRule="auto"/>
              <w:rPr>
                <w:szCs w:val="28"/>
                <w:lang w:eastAsia="en-US"/>
              </w:rPr>
            </w:pPr>
          </w:p>
          <w:p w14:paraId="33227E2B" w14:textId="77777777" w:rsidR="00876784" w:rsidRDefault="00876784" w:rsidP="00E76113">
            <w:pPr>
              <w:snapToGrid w:val="0"/>
              <w:spacing w:after="100" w:afterAutospacing="1"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4D4F0D30" w14:textId="77777777" w:rsidR="00876784" w:rsidRDefault="00876784" w:rsidP="00E76113">
            <w:pPr>
              <w:snapToGrid w:val="0"/>
              <w:spacing w:after="100" w:afterAutospacing="1"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876784" w14:paraId="35D0E195" w14:textId="77777777" w:rsidTr="00876784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3029CCC1" w14:textId="77777777" w:rsidR="00876784" w:rsidRDefault="00876784" w:rsidP="00E76113">
            <w:pPr>
              <w:snapToGrid w:val="0"/>
              <w:spacing w:after="100" w:afterAutospacing="1" w:line="256" w:lineRule="auto"/>
              <w:rPr>
                <w:szCs w:val="28"/>
                <w:lang w:eastAsia="en-US"/>
              </w:rPr>
            </w:pPr>
          </w:p>
        </w:tc>
        <w:tc>
          <w:tcPr>
            <w:tcW w:w="667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A0E759" w14:textId="77777777" w:rsidR="00876784" w:rsidRDefault="00876784" w:rsidP="00E76113">
            <w:pPr>
              <w:spacing w:after="160"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DD81601" w14:textId="77777777" w:rsidR="00876784" w:rsidRDefault="00876784" w:rsidP="00E76113">
            <w:pPr>
              <w:spacing w:after="160"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- Оценка: </w:t>
            </w:r>
          </w:p>
        </w:tc>
      </w:tr>
    </w:tbl>
    <w:p w14:paraId="296AD3F7" w14:textId="77777777" w:rsidR="00876784" w:rsidRDefault="00876784" w:rsidP="00876784">
      <w:pPr>
        <w:jc w:val="center"/>
        <w:rPr>
          <w:szCs w:val="28"/>
        </w:rPr>
      </w:pPr>
    </w:p>
    <w:p w14:paraId="02528579" w14:textId="77777777" w:rsidR="00876784" w:rsidRDefault="00876784" w:rsidP="00876784">
      <w:pPr>
        <w:jc w:val="center"/>
        <w:rPr>
          <w:szCs w:val="28"/>
        </w:rPr>
      </w:pPr>
    </w:p>
    <w:p w14:paraId="666242E7" w14:textId="04CFE3A9" w:rsidR="002C2C46" w:rsidRPr="002C2C46" w:rsidRDefault="00876784" w:rsidP="000116E2">
      <w:pPr>
        <w:jc w:val="center"/>
        <w:sectPr w:rsidR="002C2C46" w:rsidRPr="002C2C46" w:rsidSect="00BB773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567" w:bottom="1134" w:left="1701" w:header="708" w:footer="708" w:gutter="0"/>
          <w:pgNumType w:start="1"/>
          <w:cols w:space="708"/>
          <w:docGrid w:linePitch="381"/>
        </w:sectPr>
      </w:pPr>
      <w:r>
        <w:rPr>
          <w:szCs w:val="28"/>
        </w:rPr>
        <w:t>Калуга, 20</w:t>
      </w:r>
      <w:r w:rsidR="00201F4B">
        <w:rPr>
          <w:szCs w:val="28"/>
        </w:rPr>
        <w:t>2</w:t>
      </w:r>
      <w:r w:rsidR="000116E2">
        <w:rPr>
          <w:szCs w:val="28"/>
        </w:rPr>
        <w:t>1</w:t>
      </w:r>
    </w:p>
    <w:p w14:paraId="62AD793F" w14:textId="77777777" w:rsidR="00323512" w:rsidRDefault="000A0420" w:rsidP="00323512">
      <w:pPr>
        <w:pStyle w:val="41"/>
      </w:pPr>
      <w:bookmarkStart w:id="0" w:name="_Toc83144042"/>
      <w:bookmarkStart w:id="1" w:name="_Toc87019269"/>
      <w:r>
        <w:lastRenderedPageBreak/>
        <w:t>Цели и задачи</w:t>
      </w:r>
      <w:bookmarkEnd w:id="0"/>
      <w:bookmarkEnd w:id="1"/>
    </w:p>
    <w:p w14:paraId="3E81872D" w14:textId="77777777" w:rsidR="004B2F80" w:rsidRDefault="004B2F80" w:rsidP="00445426">
      <w:pPr>
        <w:pStyle w:val="11"/>
        <w:rPr>
          <w:lang w:val="ru-RU"/>
        </w:rPr>
      </w:pPr>
    </w:p>
    <w:p w14:paraId="1660AB3D" w14:textId="1AEE2EAE" w:rsidR="004B2F80" w:rsidRPr="004B2F80" w:rsidRDefault="004B2F80" w:rsidP="00445426">
      <w:pPr>
        <w:pStyle w:val="11"/>
        <w:rPr>
          <w:b/>
          <w:bCs/>
          <w:lang w:val="ru-RU"/>
        </w:rPr>
      </w:pPr>
      <w:r w:rsidRPr="004B2F80">
        <w:rPr>
          <w:b/>
          <w:bCs/>
          <w:lang w:val="ru-RU"/>
        </w:rPr>
        <w:t xml:space="preserve">Цели работы: </w:t>
      </w:r>
    </w:p>
    <w:p w14:paraId="0DB28DC8" w14:textId="77777777" w:rsidR="004B2F80" w:rsidRPr="004B2F80" w:rsidRDefault="004B2F80" w:rsidP="004B2F80">
      <w:pPr>
        <w:pStyle w:val="11"/>
        <w:numPr>
          <w:ilvl w:val="0"/>
          <w:numId w:val="44"/>
        </w:numPr>
        <w:ind w:left="0" w:firstLine="567"/>
        <w:rPr>
          <w:lang w:val="ru-RU"/>
        </w:rPr>
      </w:pPr>
      <w:r w:rsidRPr="004B2F80">
        <w:rPr>
          <w:lang w:val="ru-RU"/>
        </w:rPr>
        <w:t>Получить практические навыки синтеза лексического анализаторов.</w:t>
      </w:r>
    </w:p>
    <w:p w14:paraId="136ED1D0" w14:textId="354D1FE1" w:rsidR="004B2F80" w:rsidRDefault="004B2F80" w:rsidP="004B2F80">
      <w:pPr>
        <w:pStyle w:val="11"/>
        <w:numPr>
          <w:ilvl w:val="0"/>
          <w:numId w:val="44"/>
        </w:numPr>
        <w:ind w:left="0" w:firstLine="567"/>
        <w:rPr>
          <w:lang w:val="ru-RU"/>
        </w:rPr>
      </w:pPr>
      <w:r w:rsidRPr="004B2F80">
        <w:rPr>
          <w:lang w:val="ru-RU"/>
        </w:rPr>
        <w:t>Разработать программу лексического анализа входного файла программы с разбиением его на лексемы и записи их в выходной файл.</w:t>
      </w:r>
    </w:p>
    <w:p w14:paraId="6ACCC01F" w14:textId="71B6C05E" w:rsidR="004B2F80" w:rsidRDefault="004B2F80" w:rsidP="004B2F80">
      <w:pPr>
        <w:pStyle w:val="11"/>
        <w:rPr>
          <w:b/>
          <w:bCs/>
          <w:lang w:val="ru-RU"/>
        </w:rPr>
      </w:pPr>
      <w:r>
        <w:rPr>
          <w:b/>
          <w:bCs/>
          <w:lang w:val="ru-RU"/>
        </w:rPr>
        <w:t>Порядок выполнения работы:</w:t>
      </w:r>
    </w:p>
    <w:p w14:paraId="1DDF0C07" w14:textId="2B2A74B6" w:rsidR="004E7ABB" w:rsidRPr="004E7ABB" w:rsidRDefault="004E7ABB" w:rsidP="00225620">
      <w:pPr>
        <w:pStyle w:val="11"/>
        <w:numPr>
          <w:ilvl w:val="0"/>
          <w:numId w:val="44"/>
        </w:numPr>
        <w:ind w:left="0" w:firstLine="426"/>
        <w:rPr>
          <w:lang w:val="ru-RU"/>
        </w:rPr>
      </w:pPr>
      <w:r w:rsidRPr="004E7ABB">
        <w:rPr>
          <w:lang w:val="ru-RU"/>
        </w:rPr>
        <w:t>Ознакомиться с разделом «Построение лексического анализатора».</w:t>
      </w:r>
    </w:p>
    <w:p w14:paraId="112C1397" w14:textId="7F7E866F" w:rsidR="004E7ABB" w:rsidRPr="004E7ABB" w:rsidRDefault="004E7ABB" w:rsidP="00225620">
      <w:pPr>
        <w:pStyle w:val="11"/>
        <w:numPr>
          <w:ilvl w:val="0"/>
          <w:numId w:val="44"/>
        </w:numPr>
        <w:ind w:left="0" w:firstLine="426"/>
        <w:rPr>
          <w:lang w:val="ru-RU"/>
        </w:rPr>
      </w:pPr>
      <w:r w:rsidRPr="004E7ABB">
        <w:rPr>
          <w:lang w:val="ru-RU"/>
        </w:rPr>
        <w:t xml:space="preserve">По варианту задания определить, какие классы лексем будут в </w:t>
      </w:r>
      <w:r w:rsidR="009C7A15">
        <w:rPr>
          <w:lang w:val="ru-RU"/>
        </w:rPr>
        <w:t xml:space="preserve">данном </w:t>
      </w:r>
      <w:r w:rsidRPr="004E7ABB">
        <w:rPr>
          <w:lang w:val="ru-RU"/>
        </w:rPr>
        <w:t>языке.</w:t>
      </w:r>
    </w:p>
    <w:p w14:paraId="69173164" w14:textId="6E82C175" w:rsidR="004E7ABB" w:rsidRPr="004E7ABB" w:rsidRDefault="004E7ABB" w:rsidP="00225620">
      <w:pPr>
        <w:pStyle w:val="11"/>
        <w:numPr>
          <w:ilvl w:val="0"/>
          <w:numId w:val="44"/>
        </w:numPr>
        <w:ind w:left="0" w:firstLine="426"/>
        <w:rPr>
          <w:lang w:val="ru-RU"/>
        </w:rPr>
      </w:pPr>
      <w:r w:rsidRPr="004E7ABB">
        <w:rPr>
          <w:lang w:val="ru-RU"/>
        </w:rPr>
        <w:t>Составить контрольные примеры на реализуемом языке. Хотя бы один пример должен проверять поведение вашей программы при наличии недопустимых символов в транслируемом файле.</w:t>
      </w:r>
    </w:p>
    <w:p w14:paraId="4C753F52" w14:textId="46D8820E" w:rsidR="004E7ABB" w:rsidRPr="004E7ABB" w:rsidRDefault="004E7ABB" w:rsidP="00225620">
      <w:pPr>
        <w:pStyle w:val="11"/>
        <w:numPr>
          <w:ilvl w:val="0"/>
          <w:numId w:val="44"/>
        </w:numPr>
        <w:ind w:left="0" w:firstLine="426"/>
        <w:rPr>
          <w:lang w:val="ru-RU"/>
        </w:rPr>
      </w:pPr>
      <w:r w:rsidRPr="004E7ABB">
        <w:rPr>
          <w:lang w:val="ru-RU"/>
        </w:rPr>
        <w:t>Запрограммировать и отладить модуль сканирования. Выполнить тестирование на контрольных примерах. Результатом работы должна быть таблица, содержащая лексемы и признаки их классов. Необходимо включить в результирующий файл информацию о номерах строк исходного текста транслируемой программы.</w:t>
      </w:r>
    </w:p>
    <w:p w14:paraId="0AFEC75E" w14:textId="1FB2D88E" w:rsidR="004B2F80" w:rsidRPr="004B2F80" w:rsidRDefault="004E7ABB" w:rsidP="00225620">
      <w:pPr>
        <w:pStyle w:val="11"/>
        <w:numPr>
          <w:ilvl w:val="0"/>
          <w:numId w:val="44"/>
        </w:numPr>
        <w:ind w:left="0" w:firstLine="426"/>
        <w:rPr>
          <w:lang w:val="ru-RU"/>
        </w:rPr>
      </w:pPr>
      <w:r w:rsidRPr="004E7ABB">
        <w:rPr>
          <w:lang w:val="ru-RU"/>
        </w:rPr>
        <w:t>Оформить отчет.</w:t>
      </w:r>
    </w:p>
    <w:p w14:paraId="1A3E7543" w14:textId="77777777" w:rsidR="00AB6FA5" w:rsidRPr="00445426" w:rsidRDefault="00AB6FA5" w:rsidP="000A0420">
      <w:pPr>
        <w:pStyle w:val="11"/>
        <w:rPr>
          <w:lang w:val="ru-RU"/>
        </w:rPr>
      </w:pPr>
      <w:r w:rsidRPr="00445426">
        <w:rPr>
          <w:lang w:val="ru-RU"/>
        </w:rPr>
        <w:br w:type="page"/>
      </w:r>
    </w:p>
    <w:p w14:paraId="21C7B3E6" w14:textId="1C2CA7B4" w:rsidR="00EF4C49" w:rsidRDefault="00EF4C49" w:rsidP="00EF4C49">
      <w:pPr>
        <w:pStyle w:val="41"/>
      </w:pPr>
      <w:bookmarkStart w:id="2" w:name="_Toc83144044"/>
      <w:bookmarkStart w:id="3" w:name="_Toc87019270"/>
      <w:r>
        <w:lastRenderedPageBreak/>
        <w:t>Практическая часть</w:t>
      </w:r>
      <w:bookmarkEnd w:id="2"/>
      <w:bookmarkEnd w:id="3"/>
    </w:p>
    <w:p w14:paraId="782A5CB2" w14:textId="3DCF0D5F" w:rsidR="00EF4C49" w:rsidRDefault="00642A52" w:rsidP="00642A52">
      <w:pPr>
        <w:pStyle w:val="11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Вариант </w:t>
      </w:r>
      <w:r w:rsidR="000116E2">
        <w:rPr>
          <w:b/>
          <w:bCs/>
          <w:lang w:val="ru-RU"/>
        </w:rPr>
        <w:t>4</w:t>
      </w:r>
    </w:p>
    <w:p w14:paraId="46930B4B" w14:textId="1594C48C" w:rsidR="00C2176E" w:rsidRPr="007C479D" w:rsidRDefault="007C479D" w:rsidP="007C479D">
      <w:pPr>
        <w:pStyle w:val="11"/>
        <w:rPr>
          <w:lang w:val="ru-RU"/>
        </w:rPr>
      </w:pPr>
      <w:r>
        <w:rPr>
          <w:lang w:val="ru-RU"/>
        </w:rPr>
        <w:t xml:space="preserve">Ниже приведена БНФ </w:t>
      </w:r>
      <w:r w:rsidR="009947F5">
        <w:rPr>
          <w:lang w:val="ru-RU"/>
        </w:rPr>
        <w:t xml:space="preserve">реализуемого </w:t>
      </w:r>
      <w:r>
        <w:rPr>
          <w:lang w:val="ru-RU"/>
        </w:rPr>
        <w:t>языка согласно варианту.</w:t>
      </w:r>
    </w:p>
    <w:p w14:paraId="34488B5D" w14:textId="77777777" w:rsidR="00DF7870" w:rsidRPr="00C97C7C" w:rsidRDefault="00DF7870" w:rsidP="00DF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97C7C">
        <w:rPr>
          <w:rFonts w:ascii="Courier New" w:hAnsi="Courier New" w:cs="Courier New"/>
          <w:sz w:val="20"/>
          <w:szCs w:val="20"/>
        </w:rPr>
        <w:t>&lt;Программа</w:t>
      </w:r>
      <w:proofErr w:type="gramStart"/>
      <w:r w:rsidRPr="00C97C7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C97C7C">
        <w:rPr>
          <w:rFonts w:ascii="Courier New" w:hAnsi="Courier New" w:cs="Courier New"/>
          <w:sz w:val="20"/>
          <w:szCs w:val="20"/>
        </w:rPr>
        <w:t xml:space="preserve"> &lt;Объявление переменных&gt; &lt;Описание вычислений&gt;</w:t>
      </w:r>
    </w:p>
    <w:p w14:paraId="5E174B9F" w14:textId="77777777" w:rsidR="00DF7870" w:rsidRPr="00C97C7C" w:rsidRDefault="00DF7870" w:rsidP="00DF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97C7C">
        <w:rPr>
          <w:rFonts w:ascii="Courier New" w:hAnsi="Courier New" w:cs="Courier New"/>
          <w:sz w:val="20"/>
          <w:szCs w:val="20"/>
        </w:rPr>
        <w:t>&lt;Описание вычислений</w:t>
      </w:r>
      <w:proofErr w:type="gramStart"/>
      <w:r w:rsidRPr="00C97C7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C97C7C">
        <w:rPr>
          <w:rFonts w:ascii="Courier New" w:hAnsi="Courier New" w:cs="Courier New"/>
          <w:sz w:val="20"/>
          <w:szCs w:val="20"/>
        </w:rPr>
        <w:t xml:space="preserve"> &lt;Список присваиваний&gt;</w:t>
      </w:r>
    </w:p>
    <w:p w14:paraId="3EBCEEA0" w14:textId="77777777" w:rsidR="00DF7870" w:rsidRPr="00C97C7C" w:rsidRDefault="00DF7870" w:rsidP="00DF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97C7C">
        <w:rPr>
          <w:rFonts w:ascii="Courier New" w:hAnsi="Courier New" w:cs="Courier New"/>
          <w:sz w:val="20"/>
          <w:szCs w:val="20"/>
        </w:rPr>
        <w:t>&lt;Объявление переменных</w:t>
      </w:r>
      <w:proofErr w:type="gramStart"/>
      <w:r w:rsidRPr="00C97C7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C97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7C7C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97C7C">
        <w:rPr>
          <w:rFonts w:ascii="Courier New" w:hAnsi="Courier New" w:cs="Courier New"/>
          <w:sz w:val="20"/>
          <w:szCs w:val="20"/>
        </w:rPr>
        <w:t xml:space="preserve"> &lt;Список переменных&gt; ;</w:t>
      </w:r>
    </w:p>
    <w:p w14:paraId="711B3E1F" w14:textId="77777777" w:rsidR="00DF7870" w:rsidRPr="00C97C7C" w:rsidRDefault="00DF7870" w:rsidP="00DF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97C7C">
        <w:rPr>
          <w:rFonts w:ascii="Courier New" w:hAnsi="Courier New" w:cs="Courier New"/>
          <w:sz w:val="20"/>
          <w:szCs w:val="20"/>
        </w:rPr>
        <w:t>&lt;Список переменных</w:t>
      </w:r>
      <w:proofErr w:type="gramStart"/>
      <w:r w:rsidRPr="00C97C7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C97C7C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97C7C">
        <w:rPr>
          <w:rFonts w:ascii="Courier New" w:hAnsi="Courier New" w:cs="Courier New"/>
          <w:sz w:val="20"/>
          <w:szCs w:val="20"/>
        </w:rPr>
        <w:t>Идент</w:t>
      </w:r>
      <w:proofErr w:type="spellEnd"/>
      <w:r w:rsidRPr="00C97C7C">
        <w:rPr>
          <w:rFonts w:ascii="Courier New" w:hAnsi="Courier New" w:cs="Courier New"/>
          <w:sz w:val="20"/>
          <w:szCs w:val="20"/>
        </w:rPr>
        <w:t>&gt; | &lt;</w:t>
      </w:r>
      <w:proofErr w:type="spellStart"/>
      <w:r w:rsidRPr="00C97C7C">
        <w:rPr>
          <w:rFonts w:ascii="Courier New" w:hAnsi="Courier New" w:cs="Courier New"/>
          <w:sz w:val="20"/>
          <w:szCs w:val="20"/>
        </w:rPr>
        <w:t>Идент</w:t>
      </w:r>
      <w:proofErr w:type="spellEnd"/>
      <w:r w:rsidRPr="00C97C7C">
        <w:rPr>
          <w:rFonts w:ascii="Courier New" w:hAnsi="Courier New" w:cs="Courier New"/>
          <w:sz w:val="20"/>
          <w:szCs w:val="20"/>
        </w:rPr>
        <w:t>&gt; , &lt;Список переменных&gt;</w:t>
      </w:r>
    </w:p>
    <w:p w14:paraId="3D2B2ED6" w14:textId="77777777" w:rsidR="00DF7870" w:rsidRPr="00C97C7C" w:rsidRDefault="00DF7870" w:rsidP="00DF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97C7C">
        <w:rPr>
          <w:rFonts w:ascii="Courier New" w:hAnsi="Courier New" w:cs="Courier New"/>
          <w:sz w:val="20"/>
          <w:szCs w:val="20"/>
        </w:rPr>
        <w:t>&lt;Список присваиваний</w:t>
      </w:r>
      <w:proofErr w:type="gramStart"/>
      <w:r w:rsidRPr="00C97C7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C97C7C">
        <w:rPr>
          <w:rFonts w:ascii="Courier New" w:hAnsi="Courier New" w:cs="Courier New"/>
          <w:sz w:val="20"/>
          <w:szCs w:val="20"/>
        </w:rPr>
        <w:t xml:space="preserve"> &lt;Присваивание&gt;|</w:t>
      </w:r>
    </w:p>
    <w:p w14:paraId="3CB0A015" w14:textId="77777777" w:rsidR="00DF7870" w:rsidRPr="00C97C7C" w:rsidRDefault="00DF7870" w:rsidP="00DF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97C7C">
        <w:rPr>
          <w:rFonts w:ascii="Courier New" w:hAnsi="Courier New" w:cs="Courier New"/>
          <w:sz w:val="20"/>
          <w:szCs w:val="20"/>
        </w:rPr>
        <w:t xml:space="preserve">                          &lt;Присваивание&gt; &lt;Список присваиваний&gt;</w:t>
      </w:r>
    </w:p>
    <w:p w14:paraId="5EFA2563" w14:textId="77777777" w:rsidR="00DF7870" w:rsidRPr="00C97C7C" w:rsidRDefault="00DF7870" w:rsidP="00DF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97C7C">
        <w:rPr>
          <w:rFonts w:ascii="Courier New" w:hAnsi="Courier New" w:cs="Courier New"/>
          <w:sz w:val="20"/>
          <w:szCs w:val="20"/>
        </w:rPr>
        <w:t>&lt;Присваивание</w:t>
      </w:r>
      <w:proofErr w:type="gramStart"/>
      <w:r w:rsidRPr="00C97C7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C97C7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97C7C">
        <w:rPr>
          <w:rFonts w:ascii="Courier New" w:hAnsi="Courier New" w:cs="Courier New"/>
          <w:sz w:val="20"/>
          <w:szCs w:val="20"/>
        </w:rPr>
        <w:t>Идент</w:t>
      </w:r>
      <w:proofErr w:type="spellEnd"/>
      <w:r w:rsidRPr="00C97C7C">
        <w:rPr>
          <w:rFonts w:ascii="Courier New" w:hAnsi="Courier New" w:cs="Courier New"/>
          <w:sz w:val="20"/>
          <w:szCs w:val="20"/>
        </w:rPr>
        <w:t>&gt; := &lt;Выражение&gt;;</w:t>
      </w:r>
    </w:p>
    <w:p w14:paraId="3D79260D" w14:textId="77777777" w:rsidR="00DF7870" w:rsidRPr="00C97C7C" w:rsidRDefault="00DF7870" w:rsidP="00DF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97C7C">
        <w:rPr>
          <w:rFonts w:ascii="Courier New" w:hAnsi="Courier New" w:cs="Courier New"/>
          <w:sz w:val="20"/>
          <w:szCs w:val="20"/>
        </w:rPr>
        <w:t>&lt;Выражение</w:t>
      </w:r>
      <w:proofErr w:type="gramStart"/>
      <w:r w:rsidRPr="00C97C7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C97C7C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97C7C">
        <w:rPr>
          <w:rFonts w:ascii="Courier New" w:hAnsi="Courier New" w:cs="Courier New"/>
          <w:sz w:val="20"/>
          <w:szCs w:val="20"/>
        </w:rPr>
        <w:t>Ун.оп</w:t>
      </w:r>
      <w:proofErr w:type="spellEnd"/>
      <w:r w:rsidRPr="00C97C7C">
        <w:rPr>
          <w:rFonts w:ascii="Courier New" w:hAnsi="Courier New" w:cs="Courier New"/>
          <w:sz w:val="20"/>
          <w:szCs w:val="20"/>
        </w:rPr>
        <w:t>&gt;&lt;Подвыражение&gt;|&lt;Подвыражение&gt;</w:t>
      </w:r>
    </w:p>
    <w:p w14:paraId="6BB58774" w14:textId="77777777" w:rsidR="00DF7870" w:rsidRPr="00C97C7C" w:rsidRDefault="00DF7870" w:rsidP="00DF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97C7C">
        <w:rPr>
          <w:rFonts w:ascii="Courier New" w:hAnsi="Courier New" w:cs="Courier New"/>
          <w:sz w:val="20"/>
          <w:szCs w:val="20"/>
        </w:rPr>
        <w:t>&lt;Подвыражение</w:t>
      </w:r>
      <w:proofErr w:type="gramStart"/>
      <w:r w:rsidRPr="00C97C7C">
        <w:rPr>
          <w:rFonts w:ascii="Courier New" w:hAnsi="Courier New" w:cs="Courier New"/>
          <w:sz w:val="20"/>
          <w:szCs w:val="20"/>
        </w:rPr>
        <w:t>&gt; :</w:t>
      </w:r>
      <w:proofErr w:type="gramEnd"/>
      <w:r w:rsidRPr="00C97C7C">
        <w:rPr>
          <w:rFonts w:ascii="Courier New" w:hAnsi="Courier New" w:cs="Courier New"/>
          <w:sz w:val="20"/>
          <w:szCs w:val="20"/>
        </w:rPr>
        <w:t>: = (&lt;Выражение&gt; )</w:t>
      </w:r>
      <w:r w:rsidRPr="00DF7870">
        <w:rPr>
          <w:rFonts w:ascii="Courier New" w:hAnsi="Courier New" w:cs="Courier New"/>
          <w:sz w:val="20"/>
          <w:szCs w:val="20"/>
        </w:rPr>
        <w:t>|</w:t>
      </w:r>
      <w:r w:rsidRPr="00C97C7C">
        <w:rPr>
          <w:rFonts w:ascii="Courier New" w:hAnsi="Courier New" w:cs="Courier New"/>
          <w:sz w:val="20"/>
          <w:szCs w:val="20"/>
        </w:rPr>
        <w:t>&lt;Операнд&gt; |</w:t>
      </w:r>
    </w:p>
    <w:p w14:paraId="2E1A58F7" w14:textId="77777777" w:rsidR="00DF7870" w:rsidRPr="00C97C7C" w:rsidRDefault="00DF7870" w:rsidP="00DF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97C7C">
        <w:rPr>
          <w:rFonts w:ascii="Courier New" w:hAnsi="Courier New" w:cs="Courier New"/>
          <w:sz w:val="20"/>
          <w:szCs w:val="20"/>
        </w:rPr>
        <w:t xml:space="preserve">                     &lt;</w:t>
      </w:r>
      <w:proofErr w:type="gramStart"/>
      <w:r w:rsidRPr="00C97C7C">
        <w:rPr>
          <w:rFonts w:ascii="Courier New" w:hAnsi="Courier New" w:cs="Courier New"/>
          <w:sz w:val="20"/>
          <w:szCs w:val="20"/>
        </w:rPr>
        <w:t>Подвыражение &gt;</w:t>
      </w:r>
      <w:proofErr w:type="gramEnd"/>
      <w:r w:rsidRPr="00C97C7C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97C7C">
        <w:rPr>
          <w:rFonts w:ascii="Courier New" w:hAnsi="Courier New" w:cs="Courier New"/>
          <w:sz w:val="20"/>
          <w:szCs w:val="20"/>
        </w:rPr>
        <w:t>Бин.оп</w:t>
      </w:r>
      <w:proofErr w:type="spellEnd"/>
      <w:r w:rsidRPr="00C97C7C">
        <w:rPr>
          <w:rFonts w:ascii="Courier New" w:hAnsi="Courier New" w:cs="Courier New"/>
          <w:sz w:val="20"/>
          <w:szCs w:val="20"/>
        </w:rPr>
        <w:t>.&gt; &lt;Подвыражение&gt;</w:t>
      </w:r>
    </w:p>
    <w:p w14:paraId="43D3BDE4" w14:textId="77777777" w:rsidR="00DF7870" w:rsidRPr="00C97C7C" w:rsidRDefault="00DF7870" w:rsidP="00DF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C97C7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97C7C">
        <w:rPr>
          <w:rFonts w:ascii="Courier New" w:hAnsi="Courier New" w:cs="Courier New"/>
          <w:sz w:val="20"/>
          <w:szCs w:val="20"/>
        </w:rPr>
        <w:t>Ун.оп</w:t>
      </w:r>
      <w:proofErr w:type="spellEnd"/>
      <w:r w:rsidRPr="00C97C7C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C97C7C">
        <w:rPr>
          <w:rFonts w:ascii="Courier New" w:hAnsi="Courier New" w:cs="Courier New"/>
          <w:sz w:val="20"/>
          <w:szCs w:val="20"/>
        </w:rPr>
        <w:t>&gt;::= "-"</w:t>
      </w:r>
    </w:p>
    <w:p w14:paraId="2D28BC94" w14:textId="77777777" w:rsidR="00DF7870" w:rsidRPr="00C97C7C" w:rsidRDefault="00DF7870" w:rsidP="00DF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97C7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97C7C">
        <w:rPr>
          <w:rFonts w:ascii="Courier New" w:hAnsi="Courier New" w:cs="Courier New"/>
          <w:sz w:val="20"/>
          <w:szCs w:val="20"/>
        </w:rPr>
        <w:t>Бин.оп</w:t>
      </w:r>
      <w:proofErr w:type="spellEnd"/>
      <w:r w:rsidRPr="00C97C7C">
        <w:rPr>
          <w:rFonts w:ascii="Courier New" w:hAnsi="Courier New" w:cs="Courier New"/>
          <w:sz w:val="20"/>
          <w:szCs w:val="20"/>
        </w:rPr>
        <w:t>.</w:t>
      </w:r>
      <w:proofErr w:type="gramStart"/>
      <w:r w:rsidRPr="00C97C7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C97C7C">
        <w:rPr>
          <w:rFonts w:ascii="Courier New" w:hAnsi="Courier New" w:cs="Courier New"/>
          <w:sz w:val="20"/>
          <w:szCs w:val="20"/>
        </w:rPr>
        <w:t xml:space="preserve"> "-" | " + " | "*" | "/"</w:t>
      </w:r>
    </w:p>
    <w:p w14:paraId="0ED7510F" w14:textId="77777777" w:rsidR="00DF7870" w:rsidRPr="00C97C7C" w:rsidRDefault="00DF7870" w:rsidP="00DF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97C7C">
        <w:rPr>
          <w:rFonts w:ascii="Courier New" w:hAnsi="Courier New" w:cs="Courier New"/>
          <w:sz w:val="20"/>
          <w:szCs w:val="20"/>
        </w:rPr>
        <w:t>&lt;Операнд</w:t>
      </w:r>
      <w:proofErr w:type="gramStart"/>
      <w:r w:rsidRPr="00C97C7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C97C7C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97C7C">
        <w:rPr>
          <w:rFonts w:ascii="Courier New" w:hAnsi="Courier New" w:cs="Courier New"/>
          <w:sz w:val="20"/>
          <w:szCs w:val="20"/>
        </w:rPr>
        <w:t>Идент</w:t>
      </w:r>
      <w:proofErr w:type="spellEnd"/>
      <w:r w:rsidRPr="00C97C7C">
        <w:rPr>
          <w:rFonts w:ascii="Courier New" w:hAnsi="Courier New" w:cs="Courier New"/>
          <w:sz w:val="20"/>
          <w:szCs w:val="20"/>
        </w:rPr>
        <w:t>&gt;|&lt;Константа&gt;</w:t>
      </w:r>
    </w:p>
    <w:p w14:paraId="754D7760" w14:textId="77777777" w:rsidR="00DF7870" w:rsidRPr="00C97C7C" w:rsidRDefault="00DF7870" w:rsidP="00DF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97C7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97C7C">
        <w:rPr>
          <w:rFonts w:ascii="Courier New" w:hAnsi="Courier New" w:cs="Courier New"/>
          <w:sz w:val="20"/>
          <w:szCs w:val="20"/>
        </w:rPr>
        <w:t>Идент</w:t>
      </w:r>
      <w:proofErr w:type="spellEnd"/>
      <w:proofErr w:type="gramStart"/>
      <w:r w:rsidRPr="00C97C7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C97C7C">
        <w:rPr>
          <w:rFonts w:ascii="Courier New" w:hAnsi="Courier New" w:cs="Courier New"/>
          <w:sz w:val="20"/>
          <w:szCs w:val="20"/>
        </w:rPr>
        <w:t xml:space="preserve"> &lt;Буква&gt;&lt;</w:t>
      </w:r>
      <w:proofErr w:type="spellStart"/>
      <w:r w:rsidRPr="00C97C7C">
        <w:rPr>
          <w:rFonts w:ascii="Courier New" w:hAnsi="Courier New" w:cs="Courier New"/>
          <w:sz w:val="20"/>
          <w:szCs w:val="20"/>
        </w:rPr>
        <w:t>Идент</w:t>
      </w:r>
      <w:proofErr w:type="spellEnd"/>
      <w:r w:rsidRPr="00C97C7C">
        <w:rPr>
          <w:rFonts w:ascii="Courier New" w:hAnsi="Courier New" w:cs="Courier New"/>
          <w:sz w:val="20"/>
          <w:szCs w:val="20"/>
        </w:rPr>
        <w:t>&gt;|&lt;Буква&gt;</w:t>
      </w:r>
    </w:p>
    <w:p w14:paraId="37E9904B" w14:textId="77777777" w:rsidR="00DF7870" w:rsidRPr="00C97C7C" w:rsidRDefault="00DF7870" w:rsidP="00DF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C97C7C">
        <w:rPr>
          <w:rFonts w:ascii="Courier New" w:hAnsi="Courier New" w:cs="Courier New"/>
          <w:sz w:val="20"/>
          <w:szCs w:val="20"/>
        </w:rPr>
        <w:t>&lt;Константа</w:t>
      </w:r>
      <w:proofErr w:type="gramStart"/>
      <w:r w:rsidRPr="00C97C7C">
        <w:rPr>
          <w:rFonts w:ascii="Courier New" w:hAnsi="Courier New" w:cs="Courier New"/>
          <w:sz w:val="20"/>
          <w:szCs w:val="20"/>
        </w:rPr>
        <w:t>&gt; ::=</w:t>
      </w:r>
      <w:proofErr w:type="gramEnd"/>
      <w:r w:rsidRPr="00C97C7C">
        <w:rPr>
          <w:rFonts w:ascii="Courier New" w:hAnsi="Courier New" w:cs="Courier New"/>
          <w:sz w:val="20"/>
          <w:szCs w:val="20"/>
        </w:rPr>
        <w:t xml:space="preserve"> &lt;Цифра&gt;&lt;Константа&gt;|&lt;Цифра&gt;   </w:t>
      </w:r>
    </w:p>
    <w:p w14:paraId="290491BC" w14:textId="6AF9ACEE" w:rsidR="0096502E" w:rsidRPr="00225620" w:rsidRDefault="0096502E" w:rsidP="0096502E">
      <w:pPr>
        <w:pStyle w:val="11"/>
        <w:rPr>
          <w:lang w:val="ru-RU"/>
        </w:rPr>
      </w:pPr>
    </w:p>
    <w:p w14:paraId="299FB6F2" w14:textId="6E17CF30" w:rsidR="00C15FF8" w:rsidRPr="0039392F" w:rsidRDefault="00D82F29" w:rsidP="0039392F">
      <w:pPr>
        <w:pStyle w:val="51"/>
      </w:pPr>
      <w:bookmarkStart w:id="4" w:name="_Toc87019271"/>
      <w:r>
        <w:t>Классы лексем</w:t>
      </w:r>
      <w:bookmarkEnd w:id="4"/>
    </w:p>
    <w:p w14:paraId="40B8A65E" w14:textId="45C2E4ED" w:rsidR="0096502E" w:rsidRDefault="0096502E" w:rsidP="0096502E">
      <w:pPr>
        <w:pStyle w:val="11"/>
        <w:rPr>
          <w:lang w:val="ru-RU"/>
        </w:rPr>
      </w:pPr>
      <w:r>
        <w:rPr>
          <w:lang w:val="ru-RU"/>
        </w:rPr>
        <w:t>Список классов лексем реализуемого языка</w:t>
      </w:r>
      <w:r w:rsidR="00F06C03">
        <w:rPr>
          <w:lang w:val="ru-RU"/>
        </w:rPr>
        <w:t xml:space="preserve"> приведен в таблице 1.</w:t>
      </w:r>
    </w:p>
    <w:p w14:paraId="60D52B57" w14:textId="0C488DBF" w:rsidR="00F06C03" w:rsidRDefault="00F06C03" w:rsidP="00D65D91">
      <w:pPr>
        <w:pStyle w:val="3"/>
      </w:pPr>
      <w:r>
        <w:t>Список классов лексем реализуемого языка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06C03" w14:paraId="5F78293F" w14:textId="77777777" w:rsidTr="007A7C48"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2CFB7415" w14:textId="2261081E" w:rsidR="00F06C03" w:rsidRPr="00D65D91" w:rsidRDefault="00D65D91" w:rsidP="007A7C48">
            <w:pPr>
              <w:pStyle w:val="11"/>
              <w:spacing w:line="276" w:lineRule="auto"/>
              <w:ind w:firstLine="0"/>
              <w:jc w:val="center"/>
              <w:rPr>
                <w:b/>
                <w:bCs/>
                <w:lang w:val="ru-RU"/>
              </w:rPr>
            </w:pPr>
            <w:r w:rsidRPr="00D65D91">
              <w:rPr>
                <w:b/>
                <w:bCs/>
                <w:lang w:val="ru-RU"/>
              </w:rPr>
              <w:t>Класс лексемы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45A10486" w14:textId="6E10D740" w:rsidR="00F06C03" w:rsidRPr="00D65D91" w:rsidRDefault="00D65D91" w:rsidP="007A7C48">
            <w:pPr>
              <w:pStyle w:val="11"/>
              <w:spacing w:line="276" w:lineRule="auto"/>
              <w:ind w:firstLine="0"/>
              <w:jc w:val="center"/>
              <w:rPr>
                <w:b/>
                <w:bCs/>
                <w:lang w:val="ru-RU"/>
              </w:rPr>
            </w:pPr>
            <w:r w:rsidRPr="00D65D91">
              <w:rPr>
                <w:b/>
                <w:bCs/>
                <w:lang w:val="ru-RU"/>
              </w:rPr>
              <w:t>Флаг</w:t>
            </w:r>
          </w:p>
        </w:tc>
        <w:tc>
          <w:tcPr>
            <w:tcW w:w="3210" w:type="dxa"/>
            <w:shd w:val="clear" w:color="auto" w:fill="F2F2F2" w:themeFill="background1" w:themeFillShade="F2"/>
            <w:vAlign w:val="center"/>
          </w:tcPr>
          <w:p w14:paraId="4D3759AD" w14:textId="4F30C36E" w:rsidR="00F06C03" w:rsidRPr="00D65D91" w:rsidRDefault="00D65D91" w:rsidP="007A7C48">
            <w:pPr>
              <w:pStyle w:val="11"/>
              <w:spacing w:line="276" w:lineRule="auto"/>
              <w:ind w:firstLine="0"/>
              <w:jc w:val="center"/>
              <w:rPr>
                <w:b/>
                <w:bCs/>
                <w:lang w:val="ru-RU"/>
              </w:rPr>
            </w:pPr>
            <w:r w:rsidRPr="00D65D91">
              <w:rPr>
                <w:b/>
                <w:bCs/>
                <w:lang w:val="ru-RU"/>
              </w:rPr>
              <w:t>Описание</w:t>
            </w:r>
          </w:p>
        </w:tc>
      </w:tr>
      <w:tr w:rsidR="00F06C03" w14:paraId="623EFF2C" w14:textId="77777777" w:rsidTr="007A7C48">
        <w:tc>
          <w:tcPr>
            <w:tcW w:w="3209" w:type="dxa"/>
            <w:vAlign w:val="center"/>
          </w:tcPr>
          <w:p w14:paraId="1FD34934" w14:textId="7F70E86B" w:rsidR="00F06C03" w:rsidRDefault="00BC75D6" w:rsidP="007A7C48">
            <w:pPr>
              <w:pStyle w:val="11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Зарезервированное слово</w:t>
            </w:r>
          </w:p>
        </w:tc>
        <w:tc>
          <w:tcPr>
            <w:tcW w:w="3209" w:type="dxa"/>
            <w:vAlign w:val="center"/>
          </w:tcPr>
          <w:p w14:paraId="07AC1846" w14:textId="3BA955DD" w:rsidR="00F06C03" w:rsidRPr="0039392F" w:rsidRDefault="0039392F" w:rsidP="007A7C48">
            <w:pPr>
              <w:pStyle w:val="11"/>
              <w:spacing w:line="276" w:lineRule="auto"/>
              <w:ind w:firstLine="0"/>
              <w:jc w:val="center"/>
            </w:pPr>
            <w:r>
              <w:t>Variable</w:t>
            </w:r>
          </w:p>
        </w:tc>
        <w:tc>
          <w:tcPr>
            <w:tcW w:w="3210" w:type="dxa"/>
            <w:vAlign w:val="center"/>
          </w:tcPr>
          <w:p w14:paraId="702BFABC" w14:textId="6CA71CD1" w:rsidR="00F06C03" w:rsidRPr="00336F11" w:rsidRDefault="0039392F" w:rsidP="007A7C48">
            <w:pPr>
              <w:pStyle w:val="11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V</w:t>
            </w:r>
            <w:r w:rsidR="00336F11">
              <w:t>ar</w:t>
            </w:r>
          </w:p>
        </w:tc>
      </w:tr>
      <w:tr w:rsidR="00F06C03" w14:paraId="79CF2784" w14:textId="77777777" w:rsidTr="007A7C48">
        <w:tc>
          <w:tcPr>
            <w:tcW w:w="3209" w:type="dxa"/>
            <w:vAlign w:val="center"/>
          </w:tcPr>
          <w:p w14:paraId="25D02503" w14:textId="678AC511" w:rsidR="00F06C03" w:rsidRDefault="00336F11" w:rsidP="007A7C48">
            <w:pPr>
              <w:pStyle w:val="11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</w:tc>
        <w:tc>
          <w:tcPr>
            <w:tcW w:w="3209" w:type="dxa"/>
            <w:vAlign w:val="center"/>
          </w:tcPr>
          <w:p w14:paraId="3D289864" w14:textId="5A056439" w:rsidR="00F06C03" w:rsidRPr="00336F11" w:rsidRDefault="0039392F" w:rsidP="007A7C48">
            <w:pPr>
              <w:pStyle w:val="11"/>
              <w:spacing w:line="276" w:lineRule="auto"/>
              <w:ind w:firstLine="0"/>
              <w:jc w:val="center"/>
              <w:rPr>
                <w:lang w:val="ru-RU"/>
              </w:rPr>
            </w:pPr>
            <w:r>
              <w:t>Constant</w:t>
            </w:r>
          </w:p>
        </w:tc>
        <w:tc>
          <w:tcPr>
            <w:tcW w:w="3210" w:type="dxa"/>
            <w:vAlign w:val="center"/>
          </w:tcPr>
          <w:p w14:paraId="596B05EC" w14:textId="766B61F3" w:rsidR="00F06C03" w:rsidRPr="00A131F2" w:rsidRDefault="00A131F2" w:rsidP="007A7C48">
            <w:pPr>
              <w:pStyle w:val="11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Числа</w:t>
            </w:r>
          </w:p>
        </w:tc>
      </w:tr>
      <w:tr w:rsidR="00F06C03" w14:paraId="226F5126" w14:textId="77777777" w:rsidTr="007A7C48">
        <w:tc>
          <w:tcPr>
            <w:tcW w:w="3209" w:type="dxa"/>
            <w:vAlign w:val="center"/>
          </w:tcPr>
          <w:p w14:paraId="1B2BEBAA" w14:textId="704EE60E" w:rsidR="00F06C03" w:rsidRDefault="005257C2" w:rsidP="007A7C48">
            <w:pPr>
              <w:pStyle w:val="11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Присвоение типа переменной</w:t>
            </w:r>
          </w:p>
        </w:tc>
        <w:tc>
          <w:tcPr>
            <w:tcW w:w="3209" w:type="dxa"/>
            <w:vAlign w:val="center"/>
          </w:tcPr>
          <w:p w14:paraId="7EFCA435" w14:textId="3FF7DADF" w:rsidR="00F06C03" w:rsidRPr="005257C2" w:rsidRDefault="0039392F" w:rsidP="007A7C48">
            <w:pPr>
              <w:pStyle w:val="11"/>
              <w:spacing w:line="276" w:lineRule="auto"/>
              <w:ind w:firstLine="0"/>
              <w:jc w:val="center"/>
            </w:pPr>
            <w:r>
              <w:t>Assign</w:t>
            </w:r>
          </w:p>
        </w:tc>
        <w:tc>
          <w:tcPr>
            <w:tcW w:w="3210" w:type="dxa"/>
            <w:vAlign w:val="center"/>
          </w:tcPr>
          <w:p w14:paraId="3D348216" w14:textId="1BE2BF24" w:rsidR="00F06C03" w:rsidRPr="005257C2" w:rsidRDefault="005257C2" w:rsidP="007A7C48">
            <w:pPr>
              <w:pStyle w:val="11"/>
              <w:spacing w:line="276" w:lineRule="auto"/>
              <w:ind w:firstLine="0"/>
              <w:jc w:val="center"/>
            </w:pPr>
            <w:r>
              <w:t>:</w:t>
            </w:r>
            <w:r w:rsidR="0039392F">
              <w:t>=</w:t>
            </w:r>
          </w:p>
        </w:tc>
      </w:tr>
      <w:tr w:rsidR="00F06C03" w14:paraId="56CB5A45" w14:textId="77777777" w:rsidTr="007A7C48">
        <w:tc>
          <w:tcPr>
            <w:tcW w:w="3209" w:type="dxa"/>
            <w:vAlign w:val="center"/>
          </w:tcPr>
          <w:p w14:paraId="2388D967" w14:textId="24FC9A25" w:rsidR="00F06C03" w:rsidRDefault="005257C2" w:rsidP="007A7C48">
            <w:pPr>
              <w:pStyle w:val="11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Терминал строки</w:t>
            </w:r>
          </w:p>
        </w:tc>
        <w:tc>
          <w:tcPr>
            <w:tcW w:w="3209" w:type="dxa"/>
            <w:vAlign w:val="center"/>
          </w:tcPr>
          <w:p w14:paraId="5408F98B" w14:textId="0AB4170B" w:rsidR="00F06C03" w:rsidRPr="005257C2" w:rsidRDefault="0055274B" w:rsidP="007A7C48">
            <w:pPr>
              <w:pStyle w:val="11"/>
              <w:spacing w:line="276" w:lineRule="auto"/>
              <w:ind w:firstLine="0"/>
              <w:jc w:val="center"/>
            </w:pPr>
            <w:proofErr w:type="spellStart"/>
            <w:r>
              <w:t>Semilicon</w:t>
            </w:r>
            <w:proofErr w:type="spellEnd"/>
          </w:p>
        </w:tc>
        <w:tc>
          <w:tcPr>
            <w:tcW w:w="3210" w:type="dxa"/>
            <w:vAlign w:val="center"/>
          </w:tcPr>
          <w:p w14:paraId="775A1B04" w14:textId="5D1B8F61" w:rsidR="00F06C03" w:rsidRPr="005257C2" w:rsidRDefault="005257C2" w:rsidP="007A7C48">
            <w:pPr>
              <w:pStyle w:val="11"/>
              <w:spacing w:line="276" w:lineRule="auto"/>
              <w:ind w:firstLine="0"/>
              <w:jc w:val="center"/>
            </w:pPr>
            <w:r>
              <w:t>;</w:t>
            </w:r>
          </w:p>
        </w:tc>
      </w:tr>
      <w:tr w:rsidR="005257C2" w14:paraId="1B9D0C8B" w14:textId="77777777" w:rsidTr="007A7C48">
        <w:tc>
          <w:tcPr>
            <w:tcW w:w="3209" w:type="dxa"/>
            <w:vAlign w:val="center"/>
          </w:tcPr>
          <w:p w14:paraId="322FDF19" w14:textId="040D3136" w:rsidR="005257C2" w:rsidRPr="0055274B" w:rsidRDefault="0055274B" w:rsidP="007A7C48">
            <w:pPr>
              <w:pStyle w:val="11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Запятая</w:t>
            </w:r>
          </w:p>
        </w:tc>
        <w:tc>
          <w:tcPr>
            <w:tcW w:w="3209" w:type="dxa"/>
            <w:vAlign w:val="center"/>
          </w:tcPr>
          <w:p w14:paraId="718E958D" w14:textId="1045EAF3" w:rsidR="005257C2" w:rsidRDefault="0055274B" w:rsidP="007A7C48">
            <w:pPr>
              <w:pStyle w:val="11"/>
              <w:spacing w:line="276" w:lineRule="auto"/>
              <w:ind w:firstLine="0"/>
              <w:jc w:val="center"/>
            </w:pPr>
            <w:proofErr w:type="spellStart"/>
            <w:r>
              <w:t>Semilicon</w:t>
            </w:r>
            <w:proofErr w:type="spellEnd"/>
          </w:p>
        </w:tc>
        <w:tc>
          <w:tcPr>
            <w:tcW w:w="3210" w:type="dxa"/>
            <w:vAlign w:val="center"/>
          </w:tcPr>
          <w:p w14:paraId="5C7A4E61" w14:textId="32B52F1D" w:rsidR="0055274B" w:rsidRDefault="005257C2" w:rsidP="0055274B">
            <w:pPr>
              <w:pStyle w:val="11"/>
              <w:spacing w:line="276" w:lineRule="auto"/>
              <w:ind w:firstLine="0"/>
              <w:jc w:val="center"/>
            </w:pPr>
            <w:r>
              <w:t>,</w:t>
            </w:r>
          </w:p>
          <w:p w14:paraId="060C2967" w14:textId="65531C87" w:rsidR="005257C2" w:rsidRDefault="005257C2" w:rsidP="007A7C48">
            <w:pPr>
              <w:pStyle w:val="11"/>
              <w:spacing w:line="276" w:lineRule="auto"/>
              <w:ind w:firstLine="0"/>
              <w:jc w:val="center"/>
            </w:pPr>
          </w:p>
        </w:tc>
      </w:tr>
      <w:tr w:rsidR="0055274B" w14:paraId="23AF1579" w14:textId="77777777" w:rsidTr="007A7C48">
        <w:tc>
          <w:tcPr>
            <w:tcW w:w="3209" w:type="dxa"/>
            <w:vAlign w:val="center"/>
          </w:tcPr>
          <w:p w14:paraId="3986AB74" w14:textId="01E32E1E" w:rsidR="0055274B" w:rsidRPr="0055274B" w:rsidRDefault="0055274B" w:rsidP="007A7C48">
            <w:pPr>
              <w:pStyle w:val="11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Скобки</w:t>
            </w:r>
          </w:p>
        </w:tc>
        <w:tc>
          <w:tcPr>
            <w:tcW w:w="3209" w:type="dxa"/>
            <w:vAlign w:val="center"/>
          </w:tcPr>
          <w:p w14:paraId="7E6C4B8A" w14:textId="053270E1" w:rsidR="0055274B" w:rsidRDefault="0055274B" w:rsidP="007A7C48">
            <w:pPr>
              <w:pStyle w:val="11"/>
              <w:spacing w:line="276" w:lineRule="auto"/>
              <w:ind w:firstLine="0"/>
              <w:jc w:val="center"/>
            </w:pPr>
            <w:r>
              <w:t>Right bracket / Left bracket</w:t>
            </w:r>
          </w:p>
        </w:tc>
        <w:tc>
          <w:tcPr>
            <w:tcW w:w="3210" w:type="dxa"/>
            <w:vAlign w:val="center"/>
          </w:tcPr>
          <w:p w14:paraId="3FD1862E" w14:textId="77777777" w:rsidR="0055274B" w:rsidRDefault="0055274B" w:rsidP="0055274B">
            <w:pPr>
              <w:pStyle w:val="11"/>
              <w:spacing w:line="276" w:lineRule="auto"/>
              <w:ind w:firstLine="0"/>
              <w:jc w:val="center"/>
            </w:pPr>
            <w:r>
              <w:t>(</w:t>
            </w:r>
          </w:p>
          <w:p w14:paraId="1B9AFB80" w14:textId="2BCBADA6" w:rsidR="0055274B" w:rsidRDefault="0055274B" w:rsidP="0055274B">
            <w:pPr>
              <w:pStyle w:val="11"/>
              <w:spacing w:line="276" w:lineRule="auto"/>
              <w:ind w:firstLine="0"/>
              <w:jc w:val="center"/>
            </w:pPr>
            <w:r>
              <w:t>)</w:t>
            </w:r>
          </w:p>
        </w:tc>
      </w:tr>
      <w:tr w:rsidR="005257C2" w14:paraId="3EA87F65" w14:textId="77777777" w:rsidTr="007A7C48">
        <w:tc>
          <w:tcPr>
            <w:tcW w:w="3209" w:type="dxa"/>
            <w:vAlign w:val="center"/>
          </w:tcPr>
          <w:p w14:paraId="25AE803F" w14:textId="505FB6B6" w:rsidR="005257C2" w:rsidRDefault="005257C2" w:rsidP="007A7C48">
            <w:pPr>
              <w:pStyle w:val="11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Унарный оператор</w:t>
            </w:r>
          </w:p>
        </w:tc>
        <w:tc>
          <w:tcPr>
            <w:tcW w:w="3209" w:type="dxa"/>
            <w:vAlign w:val="center"/>
          </w:tcPr>
          <w:p w14:paraId="327AA6C3" w14:textId="6B8C5721" w:rsidR="005257C2" w:rsidRDefault="00A131F2" w:rsidP="007A7C48">
            <w:pPr>
              <w:pStyle w:val="11"/>
              <w:spacing w:line="276" w:lineRule="auto"/>
              <w:ind w:firstLine="0"/>
              <w:jc w:val="center"/>
            </w:pPr>
            <w:r>
              <w:t>Minus</w:t>
            </w:r>
          </w:p>
        </w:tc>
        <w:tc>
          <w:tcPr>
            <w:tcW w:w="3210" w:type="dxa"/>
            <w:vAlign w:val="center"/>
          </w:tcPr>
          <w:p w14:paraId="265C5152" w14:textId="1D7E5F0E" w:rsidR="005257C2" w:rsidRDefault="005257C2" w:rsidP="007A7C48">
            <w:pPr>
              <w:pStyle w:val="11"/>
              <w:spacing w:line="276" w:lineRule="auto"/>
              <w:ind w:firstLine="0"/>
              <w:jc w:val="center"/>
            </w:pPr>
            <w:r>
              <w:t>-</w:t>
            </w:r>
          </w:p>
        </w:tc>
      </w:tr>
      <w:tr w:rsidR="005257C2" w14:paraId="07C348A9" w14:textId="77777777" w:rsidTr="007A7C48">
        <w:tc>
          <w:tcPr>
            <w:tcW w:w="3209" w:type="dxa"/>
            <w:vAlign w:val="center"/>
          </w:tcPr>
          <w:p w14:paraId="23B1B39E" w14:textId="0B293FAE" w:rsidR="005257C2" w:rsidRDefault="005257C2" w:rsidP="007A7C48">
            <w:pPr>
              <w:pStyle w:val="11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Бинарный оператор</w:t>
            </w:r>
          </w:p>
        </w:tc>
        <w:tc>
          <w:tcPr>
            <w:tcW w:w="3209" w:type="dxa"/>
            <w:vAlign w:val="center"/>
          </w:tcPr>
          <w:p w14:paraId="3BD5CACC" w14:textId="77777777" w:rsidR="005257C2" w:rsidRDefault="00A131F2" w:rsidP="007A7C48">
            <w:pPr>
              <w:pStyle w:val="11"/>
              <w:spacing w:line="276" w:lineRule="auto"/>
              <w:ind w:firstLine="0"/>
              <w:jc w:val="center"/>
            </w:pPr>
            <w:r w:rsidRPr="00A131F2">
              <w:t>Addition</w:t>
            </w:r>
            <w:r>
              <w:t xml:space="preserve">, </w:t>
            </w:r>
            <w:r w:rsidRPr="00A131F2">
              <w:t>Subtraction</w:t>
            </w:r>
            <w:r>
              <w:t>,</w:t>
            </w:r>
          </w:p>
          <w:p w14:paraId="7344750F" w14:textId="1F04392D" w:rsidR="00A131F2" w:rsidRDefault="00A131F2" w:rsidP="007A7C48">
            <w:pPr>
              <w:pStyle w:val="11"/>
              <w:spacing w:line="276" w:lineRule="auto"/>
              <w:ind w:firstLine="0"/>
              <w:jc w:val="center"/>
            </w:pPr>
            <w:r w:rsidRPr="00A131F2">
              <w:t>Multiplication</w:t>
            </w:r>
            <w:r>
              <w:t xml:space="preserve">, </w:t>
            </w:r>
            <w:r w:rsidRPr="00A131F2">
              <w:t>Division</w:t>
            </w:r>
          </w:p>
        </w:tc>
        <w:tc>
          <w:tcPr>
            <w:tcW w:w="3210" w:type="dxa"/>
            <w:vAlign w:val="center"/>
          </w:tcPr>
          <w:p w14:paraId="5C86D037" w14:textId="77777777" w:rsidR="005257C2" w:rsidRDefault="005257C2" w:rsidP="007A7C48">
            <w:pPr>
              <w:pStyle w:val="11"/>
              <w:spacing w:line="276" w:lineRule="auto"/>
              <w:ind w:firstLine="0"/>
              <w:jc w:val="center"/>
            </w:pPr>
            <w:r>
              <w:t>-</w:t>
            </w:r>
          </w:p>
          <w:p w14:paraId="2240CCBD" w14:textId="77777777" w:rsidR="005257C2" w:rsidRDefault="005257C2" w:rsidP="007A7C48">
            <w:pPr>
              <w:pStyle w:val="11"/>
              <w:spacing w:line="276" w:lineRule="auto"/>
              <w:ind w:firstLine="0"/>
              <w:jc w:val="center"/>
            </w:pPr>
            <w:r>
              <w:t>+</w:t>
            </w:r>
          </w:p>
          <w:p w14:paraId="4FA0280B" w14:textId="77777777" w:rsidR="005257C2" w:rsidRDefault="005257C2" w:rsidP="007A7C48">
            <w:pPr>
              <w:pStyle w:val="11"/>
              <w:spacing w:line="276" w:lineRule="auto"/>
              <w:ind w:firstLine="0"/>
              <w:jc w:val="center"/>
            </w:pPr>
            <w:r>
              <w:t>*</w:t>
            </w:r>
          </w:p>
          <w:p w14:paraId="244BB74A" w14:textId="4E2D00CB" w:rsidR="005257C2" w:rsidRDefault="005257C2" w:rsidP="007A7C48">
            <w:pPr>
              <w:pStyle w:val="11"/>
              <w:spacing w:line="276" w:lineRule="auto"/>
              <w:ind w:firstLine="0"/>
              <w:jc w:val="center"/>
            </w:pPr>
            <w:r>
              <w:lastRenderedPageBreak/>
              <w:t>/</w:t>
            </w:r>
          </w:p>
        </w:tc>
      </w:tr>
      <w:tr w:rsidR="005257C2" w14:paraId="50E3FD98" w14:textId="77777777" w:rsidTr="007A7C48">
        <w:tc>
          <w:tcPr>
            <w:tcW w:w="3209" w:type="dxa"/>
            <w:vAlign w:val="center"/>
          </w:tcPr>
          <w:p w14:paraId="17EFB9E0" w14:textId="75DB1F5B" w:rsidR="005257C2" w:rsidRDefault="005257C2" w:rsidP="007A7C48">
            <w:pPr>
              <w:pStyle w:val="11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Идентификатор</w:t>
            </w:r>
          </w:p>
        </w:tc>
        <w:tc>
          <w:tcPr>
            <w:tcW w:w="3209" w:type="dxa"/>
            <w:vAlign w:val="center"/>
          </w:tcPr>
          <w:p w14:paraId="62BA8CA8" w14:textId="595D897F" w:rsidR="005257C2" w:rsidRDefault="00A131F2" w:rsidP="007A7C48">
            <w:pPr>
              <w:pStyle w:val="11"/>
              <w:spacing w:line="276" w:lineRule="auto"/>
              <w:ind w:firstLine="0"/>
              <w:jc w:val="center"/>
            </w:pPr>
            <w:r w:rsidRPr="00A131F2">
              <w:t>Ident</w:t>
            </w:r>
          </w:p>
        </w:tc>
        <w:tc>
          <w:tcPr>
            <w:tcW w:w="3210" w:type="dxa"/>
            <w:vAlign w:val="center"/>
          </w:tcPr>
          <w:p w14:paraId="29B2F168" w14:textId="4F14532F" w:rsidR="005257C2" w:rsidRPr="005257C2" w:rsidRDefault="00633BFA" w:rsidP="007A7C48">
            <w:pPr>
              <w:pStyle w:val="11"/>
              <w:spacing w:line="276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Переменные</w:t>
            </w:r>
          </w:p>
        </w:tc>
      </w:tr>
    </w:tbl>
    <w:p w14:paraId="3E527D3B" w14:textId="7A52CD3E" w:rsidR="00665B81" w:rsidRDefault="00665B81" w:rsidP="0039392F">
      <w:pPr>
        <w:pStyle w:val="11"/>
        <w:ind w:firstLine="0"/>
        <w:rPr>
          <w:lang w:val="ru-RU"/>
        </w:rPr>
      </w:pPr>
    </w:p>
    <w:p w14:paraId="5598B44A" w14:textId="1BA6FF75" w:rsidR="004A12BD" w:rsidRDefault="004A12BD" w:rsidP="00665B81">
      <w:pPr>
        <w:pStyle w:val="11"/>
        <w:rPr>
          <w:lang w:val="ru-RU"/>
        </w:rPr>
      </w:pPr>
      <w:r>
        <w:rPr>
          <w:lang w:val="ru-RU"/>
        </w:rPr>
        <w:t>Интерфейс программы представлен на рисунке 1.</w:t>
      </w:r>
    </w:p>
    <w:p w14:paraId="44260BC3" w14:textId="4AC98480" w:rsidR="00665B81" w:rsidRDefault="0039392F" w:rsidP="0039392F">
      <w:pPr>
        <w:pStyle w:val="11"/>
        <w:ind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2FED0E40" wp14:editId="3C90C1A8">
            <wp:extent cx="6120130" cy="34613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8D43" w14:textId="34E16562" w:rsidR="004A12BD" w:rsidRDefault="004A12BD" w:rsidP="004A12BD">
      <w:pPr>
        <w:pStyle w:val="2"/>
      </w:pPr>
      <w:r>
        <w:t>Интерфейс программы</w:t>
      </w:r>
    </w:p>
    <w:p w14:paraId="77B44BEA" w14:textId="77777777" w:rsidR="0039392F" w:rsidRDefault="0039392F" w:rsidP="00C159EE">
      <w:pPr>
        <w:pStyle w:val="11"/>
        <w:rPr>
          <w:b/>
          <w:bCs/>
          <w:lang w:val="ru-RU"/>
        </w:rPr>
      </w:pPr>
    </w:p>
    <w:p w14:paraId="6B5B9138" w14:textId="12CDAEB7" w:rsidR="00D80C5D" w:rsidRPr="0039392F" w:rsidRDefault="00D80C5D" w:rsidP="00C159EE">
      <w:pPr>
        <w:pStyle w:val="11"/>
      </w:pPr>
      <w:r>
        <w:rPr>
          <w:lang w:val="ru-RU"/>
        </w:rPr>
        <w:t>Исходный</w:t>
      </w:r>
      <w:r w:rsidRPr="0039392F">
        <w:t xml:space="preserve"> </w:t>
      </w:r>
      <w:r>
        <w:rPr>
          <w:lang w:val="ru-RU"/>
        </w:rPr>
        <w:t>код</w:t>
      </w:r>
      <w:r w:rsidRPr="0039392F">
        <w:t>:</w:t>
      </w:r>
    </w:p>
    <w:p w14:paraId="3EF48D2E" w14:textId="77777777" w:rsidR="0039392F" w:rsidRPr="0039392F" w:rsidRDefault="0039392F" w:rsidP="0039392F">
      <w:pPr>
        <w:pStyle w:val="11"/>
        <w:rPr>
          <w:rFonts w:ascii="Courier New" w:hAnsi="Courier New"/>
          <w:sz w:val="20"/>
        </w:rPr>
      </w:pPr>
      <w:r w:rsidRPr="0039392F">
        <w:rPr>
          <w:rFonts w:ascii="Courier New" w:hAnsi="Courier New"/>
          <w:sz w:val="20"/>
        </w:rPr>
        <w:t xml:space="preserve">Var meters, distance; </w:t>
      </w:r>
    </w:p>
    <w:p w14:paraId="46D8E0D9" w14:textId="77777777" w:rsidR="0039392F" w:rsidRPr="0039392F" w:rsidRDefault="0039392F" w:rsidP="0039392F">
      <w:pPr>
        <w:pStyle w:val="11"/>
        <w:rPr>
          <w:rFonts w:ascii="Courier New" w:hAnsi="Courier New"/>
          <w:sz w:val="20"/>
          <w:lang w:val="ru-RU"/>
        </w:rPr>
      </w:pPr>
      <w:proofErr w:type="spellStart"/>
      <w:proofErr w:type="gramStart"/>
      <w:r w:rsidRPr="0039392F">
        <w:rPr>
          <w:rFonts w:ascii="Courier New" w:hAnsi="Courier New"/>
          <w:sz w:val="20"/>
          <w:lang w:val="ru-RU"/>
        </w:rPr>
        <w:t>meters</w:t>
      </w:r>
      <w:proofErr w:type="spellEnd"/>
      <w:r w:rsidRPr="0039392F">
        <w:rPr>
          <w:rFonts w:ascii="Courier New" w:hAnsi="Courier New"/>
          <w:sz w:val="20"/>
          <w:lang w:val="ru-RU"/>
        </w:rPr>
        <w:t xml:space="preserve"> :</w:t>
      </w:r>
      <w:proofErr w:type="gramEnd"/>
      <w:r w:rsidRPr="0039392F">
        <w:rPr>
          <w:rFonts w:ascii="Courier New" w:hAnsi="Courier New"/>
          <w:sz w:val="20"/>
          <w:lang w:val="ru-RU"/>
        </w:rPr>
        <w:t xml:space="preserve">= -10; </w:t>
      </w:r>
    </w:p>
    <w:p w14:paraId="1B347536" w14:textId="0936B515" w:rsidR="00D80C5D" w:rsidRDefault="0039392F" w:rsidP="0039392F">
      <w:pPr>
        <w:pStyle w:val="11"/>
      </w:pPr>
      <w:proofErr w:type="spellStart"/>
      <w:proofErr w:type="gramStart"/>
      <w:r w:rsidRPr="0039392F">
        <w:rPr>
          <w:rFonts w:ascii="Courier New" w:hAnsi="Courier New"/>
          <w:sz w:val="20"/>
          <w:lang w:val="ru-RU"/>
        </w:rPr>
        <w:t>distance</w:t>
      </w:r>
      <w:proofErr w:type="spellEnd"/>
      <w:r w:rsidRPr="0039392F">
        <w:rPr>
          <w:rFonts w:ascii="Courier New" w:hAnsi="Courier New"/>
          <w:sz w:val="20"/>
          <w:lang w:val="ru-RU"/>
        </w:rPr>
        <w:t xml:space="preserve"> :</w:t>
      </w:r>
      <w:proofErr w:type="gramEnd"/>
      <w:r w:rsidRPr="0039392F">
        <w:rPr>
          <w:rFonts w:ascii="Courier New" w:hAnsi="Courier New"/>
          <w:sz w:val="20"/>
          <w:lang w:val="ru-RU"/>
        </w:rPr>
        <w:t>= -7+10-2;</w:t>
      </w:r>
    </w:p>
    <w:p w14:paraId="49D96DC1" w14:textId="01AB7329" w:rsidR="005A2F4C" w:rsidRPr="005A2F4C" w:rsidRDefault="005A2F4C" w:rsidP="00D80C5D">
      <w:pPr>
        <w:pStyle w:val="11"/>
        <w:rPr>
          <w:lang w:val="ru-RU"/>
        </w:rPr>
      </w:pPr>
      <w:r>
        <w:rPr>
          <w:lang w:val="ru-RU"/>
        </w:rPr>
        <w:t xml:space="preserve">Результат </w:t>
      </w:r>
      <w:r w:rsidR="00287F81">
        <w:rPr>
          <w:lang w:val="ru-RU"/>
        </w:rPr>
        <w:t xml:space="preserve">работы программы лексического анализа </w:t>
      </w:r>
      <w:r>
        <w:rPr>
          <w:lang w:val="ru-RU"/>
        </w:rPr>
        <w:t>приведен на рисунке 2.</w:t>
      </w:r>
    </w:p>
    <w:p w14:paraId="76AA5C27" w14:textId="7E88C179" w:rsidR="005A2F4C" w:rsidRDefault="0039392F" w:rsidP="0039392F">
      <w:pPr>
        <w:pStyle w:val="1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F733B43" wp14:editId="65E1BE1F">
            <wp:extent cx="6120130" cy="3451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CE31" w14:textId="7474E8A3" w:rsidR="005A2F4C" w:rsidRPr="00C159EE" w:rsidRDefault="005A2F4C" w:rsidP="005A2F4C">
      <w:pPr>
        <w:pStyle w:val="2"/>
      </w:pPr>
      <w:r>
        <w:t>Результат работы программы</w:t>
      </w:r>
    </w:p>
    <w:p w14:paraId="29D9C053" w14:textId="77777777" w:rsidR="008E2BCE" w:rsidRDefault="008E2BCE" w:rsidP="007460DF">
      <w:pPr>
        <w:pStyle w:val="11"/>
      </w:pPr>
    </w:p>
    <w:p w14:paraId="3D64ECB5" w14:textId="383A0E65" w:rsidR="00CD48B8" w:rsidRDefault="00040218" w:rsidP="00CD48B8">
      <w:pPr>
        <w:pStyle w:val="a9"/>
      </w:pPr>
      <w:bookmarkStart w:id="5" w:name="_Toc83144045"/>
      <w:bookmarkStart w:id="6" w:name="_Toc87019280"/>
      <w:r>
        <w:t>Выводы</w:t>
      </w:r>
      <w:bookmarkEnd w:id="5"/>
      <w:bookmarkEnd w:id="6"/>
    </w:p>
    <w:p w14:paraId="7F7AF6CB" w14:textId="61865682" w:rsidR="00225620" w:rsidRPr="005925A3" w:rsidRDefault="00225620" w:rsidP="00225620">
      <w:pPr>
        <w:pStyle w:val="11"/>
        <w:rPr>
          <w:lang w:val="ru-RU"/>
        </w:rPr>
      </w:pPr>
    </w:p>
    <w:p w14:paraId="79B1ADBD" w14:textId="32623BB9" w:rsidR="00225620" w:rsidRPr="00225620" w:rsidRDefault="00225620" w:rsidP="00225620">
      <w:pPr>
        <w:pStyle w:val="11"/>
        <w:rPr>
          <w:lang w:val="ru-RU"/>
        </w:rPr>
      </w:pPr>
      <w:r>
        <w:rPr>
          <w:lang w:val="ru-RU"/>
        </w:rPr>
        <w:t>В ходе выполнения лабораторной работы были получены практические навыки синтеза лексического анализатора. Разработана программа лексического анализа входного файла программы с разбиением его на лексемы и записи их в выходной файл. Проведено ознакомление с разделом «Построение лексического анализатора». Определены классы лексем реализуемого языка. Составлены контрольные примеры на реализуемом языке. Запрограммирован и отлажен модуль сканирования. Выполнено тестирование на контрольных примерах.</w:t>
      </w:r>
      <w:r w:rsidR="00794736">
        <w:rPr>
          <w:lang w:val="ru-RU"/>
        </w:rPr>
        <w:t xml:space="preserve"> </w:t>
      </w:r>
    </w:p>
    <w:p w14:paraId="27CCDECF" w14:textId="798C8004" w:rsidR="00CC2765" w:rsidRDefault="00CC2765">
      <w:pPr>
        <w:spacing w:after="160" w:line="259" w:lineRule="auto"/>
      </w:pPr>
      <w:r>
        <w:br w:type="page"/>
      </w:r>
    </w:p>
    <w:p w14:paraId="1E1821FA" w14:textId="2D698EFE" w:rsidR="00CC2765" w:rsidRDefault="00CC2765" w:rsidP="00CC2765">
      <w:pPr>
        <w:pStyle w:val="41"/>
      </w:pPr>
      <w:bookmarkStart w:id="7" w:name="_Toc83144046"/>
      <w:bookmarkStart w:id="8" w:name="_Toc87019281"/>
      <w:r>
        <w:lastRenderedPageBreak/>
        <w:t>ПРИЛОЖЕНИЕ А</w:t>
      </w:r>
      <w:bookmarkEnd w:id="7"/>
      <w:bookmarkEnd w:id="8"/>
    </w:p>
    <w:p w14:paraId="7CDA6DAA" w14:textId="77777777" w:rsidR="00181DF6" w:rsidRDefault="00181DF6" w:rsidP="00181DF6">
      <w:pPr>
        <w:pStyle w:val="11"/>
        <w:rPr>
          <w:lang w:val="ru-RU"/>
        </w:rPr>
      </w:pPr>
    </w:p>
    <w:p w14:paraId="3D5EA91F" w14:textId="2EB4F3A4" w:rsidR="00181DF6" w:rsidRPr="00891BDD" w:rsidRDefault="00181DF6" w:rsidP="00181DF6">
      <w:pPr>
        <w:pStyle w:val="11"/>
        <w:rPr>
          <w:lang w:val="ru-RU"/>
        </w:rPr>
      </w:pPr>
      <w:r>
        <w:rPr>
          <w:lang w:val="ru-RU"/>
        </w:rPr>
        <w:t>Листинг 1 –</w:t>
      </w:r>
      <w:r w:rsidR="005F0E38">
        <w:rPr>
          <w:lang w:val="ru-RU"/>
        </w:rPr>
        <w:t>Ф</w:t>
      </w:r>
      <w:r w:rsidR="007C55EC">
        <w:rPr>
          <w:lang w:val="ru-RU"/>
        </w:rPr>
        <w:t>айл</w:t>
      </w:r>
      <w:r w:rsidR="007C55EC" w:rsidRPr="00891BDD">
        <w:rPr>
          <w:lang w:val="ru-RU"/>
        </w:rPr>
        <w:t xml:space="preserve"> </w:t>
      </w:r>
      <w:r w:rsidR="007C55EC">
        <w:rPr>
          <w:lang w:val="ru-RU"/>
        </w:rPr>
        <w:t xml:space="preserve">класса </w:t>
      </w:r>
      <w:r w:rsidR="005F0E38">
        <w:rPr>
          <w:rFonts w:ascii="Courier New" w:hAnsi="Courier New" w:cs="Courier New"/>
          <w:color w:val="000000"/>
          <w:sz w:val="20"/>
          <w:szCs w:val="20"/>
          <w:lang w:eastAsia="en-US"/>
        </w:rPr>
        <w:t>Form1</w:t>
      </w:r>
    </w:p>
    <w:p w14:paraId="0D997179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public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B19B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partial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B19B1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class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Form</w:t>
      </w:r>
      <w:proofErr w:type="gramStart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1 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proofErr w:type="gramEnd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Form</w:t>
      </w:r>
    </w:p>
    <w:p w14:paraId="52A2E62E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14:paraId="4E654787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B19B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private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B19B1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string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text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14:paraId="1E75F790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B19B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public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Form1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()</w:t>
      </w:r>
    </w:p>
    <w:p w14:paraId="2EA709E8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14:paraId="5933E4C4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InitializeComponent</w:t>
      </w:r>
      <w:proofErr w:type="spellEnd"/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14:paraId="36DC2B17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14:paraId="376DDCCF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0CBCC7AC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B19B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private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B19B1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void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richTextBox1_</w:t>
      </w:r>
      <w:proofErr w:type="gramStart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TextChanged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6B19B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object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sender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14:paraId="4144B620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14:paraId="040BBCA6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6B19B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throw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B19B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NotImplementedException</w:t>
      </w:r>
      <w:proofErr w:type="spellEnd"/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14:paraId="5150E9AC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14:paraId="28213C42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1E11827A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B19B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private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B19B1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void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button1_</w:t>
      </w:r>
      <w:proofErr w:type="gramStart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Click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6B19B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object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sender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14:paraId="20C73546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14:paraId="155385B0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6B19B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try</w:t>
      </w:r>
    </w:p>
    <w:p w14:paraId="403C80D0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14:paraId="6C26772A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6B19B1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var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lexer</w:t>
      </w:r>
      <w:proofErr w:type="spellEnd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B19B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Lexer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proofErr w:type="gramEnd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TextConsole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Text</w:t>
      </w:r>
      <w:proofErr w:type="spellEnd"/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14:paraId="1AB66AAA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6B19B1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var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tokens 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lexer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LexAnalisis</w:t>
      </w:r>
      <w:proofErr w:type="spellEnd"/>
      <w:proofErr w:type="gramEnd"/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();</w:t>
      </w:r>
    </w:p>
    <w:p w14:paraId="6326BE84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6067C816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6B19B1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var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bindingList</w:t>
      </w:r>
      <w:proofErr w:type="spellEnd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B19B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BindingList</w:t>
      </w:r>
      <w:proofErr w:type="spellEnd"/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&lt;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&gt;(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tokens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14:paraId="0873D0AF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dataGridView1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DataSource 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B19B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BindingSource</w:t>
      </w:r>
      <w:proofErr w:type="spellEnd"/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proofErr w:type="gramEnd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bindingList</w:t>
      </w:r>
      <w:proofErr w:type="spellEnd"/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B19B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14:paraId="5E197123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14:paraId="111621F6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6B19B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catch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CodeException</w:t>
      </w:r>
      <w:proofErr w:type="spellEnd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ex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14:paraId="19219078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14:paraId="37B0049D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MessageBox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Show</w:t>
      </w:r>
      <w:proofErr w:type="spellEnd"/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$</w:t>
      </w:r>
      <w:r w:rsidRPr="006B19B1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"{</w:t>
      </w:r>
      <w:proofErr w:type="spellStart"/>
      <w:proofErr w:type="gramStart"/>
      <w:r w:rsidRPr="006B19B1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ex.Message</w:t>
      </w:r>
      <w:proofErr w:type="spellEnd"/>
      <w:proofErr w:type="gramEnd"/>
      <w:r w:rsidRPr="006B19B1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}"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14:paraId="76ADDDA3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14:paraId="071CB7EB" w14:textId="77777777" w:rsidR="006B19B1" w:rsidRPr="006B19B1" w:rsidRDefault="006B19B1" w:rsidP="006B19B1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14:paraId="73C87607" w14:textId="77777777" w:rsidR="006B19B1" w:rsidRPr="006B19B1" w:rsidRDefault="006B19B1" w:rsidP="006B19B1">
      <w:pPr>
        <w:shd w:val="clear" w:color="auto" w:fill="FFFFFF"/>
        <w:spacing w:line="240" w:lineRule="auto"/>
        <w:rPr>
          <w:sz w:val="24"/>
          <w:lang w:val="en-US" w:eastAsia="en-US"/>
        </w:rPr>
      </w:pPr>
      <w:r w:rsidRPr="006B19B1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B19B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14:paraId="1C55CB8D" w14:textId="226E9845" w:rsidR="00891BDD" w:rsidRPr="00AA2C6C" w:rsidRDefault="00891BDD" w:rsidP="00891BDD">
      <w:pPr>
        <w:pStyle w:val="71"/>
        <w:rPr>
          <w:lang w:val="en-US"/>
        </w:rPr>
      </w:pPr>
    </w:p>
    <w:p w14:paraId="07D463D0" w14:textId="7A05E6BE" w:rsidR="00891BDD" w:rsidRPr="00AA2C6C" w:rsidRDefault="00891BDD">
      <w:pPr>
        <w:spacing w:after="160" w:line="259" w:lineRule="auto"/>
        <w:rPr>
          <w:rFonts w:ascii="Courier New" w:hAnsi="Courier New"/>
          <w:sz w:val="20"/>
          <w:lang w:val="en-US"/>
        </w:rPr>
      </w:pPr>
      <w:r w:rsidRPr="00AA2C6C">
        <w:rPr>
          <w:lang w:val="en-US"/>
        </w:rPr>
        <w:br w:type="page"/>
      </w:r>
    </w:p>
    <w:p w14:paraId="4F721277" w14:textId="5BA4C0CD" w:rsidR="00891BDD" w:rsidRPr="005F0E38" w:rsidRDefault="00891BDD" w:rsidP="00891BDD">
      <w:pPr>
        <w:pStyle w:val="11"/>
      </w:pPr>
      <w:r>
        <w:rPr>
          <w:lang w:val="ru-RU"/>
        </w:rPr>
        <w:lastRenderedPageBreak/>
        <w:t>Листинг</w:t>
      </w:r>
      <w:r w:rsidRPr="00AA2C6C">
        <w:t xml:space="preserve"> 2 – </w:t>
      </w:r>
      <w:r w:rsidR="005F0E38">
        <w:rPr>
          <w:lang w:val="ru-RU"/>
        </w:rPr>
        <w:t>Ф</w:t>
      </w:r>
      <w:r>
        <w:rPr>
          <w:lang w:val="ru-RU"/>
        </w:rPr>
        <w:t>айл</w:t>
      </w:r>
      <w:r w:rsidRPr="00AA2C6C">
        <w:t xml:space="preserve"> </w:t>
      </w:r>
      <w:r>
        <w:rPr>
          <w:lang w:val="ru-RU"/>
        </w:rPr>
        <w:t>класса</w:t>
      </w:r>
      <w:r w:rsidR="005F0E38" w:rsidRPr="005F0E38">
        <w:t xml:space="preserve"> </w:t>
      </w:r>
      <w:r w:rsidR="005F0E38">
        <w:t>Lexer</w:t>
      </w:r>
    </w:p>
    <w:p w14:paraId="2CE1F344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public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class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Lexer</w:t>
      </w:r>
    </w:p>
    <w:p w14:paraId="733E37B0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14:paraId="34EB5FC9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private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string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_code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14:paraId="44C67DCF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private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int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_line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1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14:paraId="0DD5353C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private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int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_position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0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14:paraId="4767F9C4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7AE5AC2A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private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List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&lt;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&gt;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_tokens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List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&lt;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</w:t>
      </w:r>
      <w:proofErr w:type="gramStart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&gt;(</w:t>
      </w:r>
      <w:proofErr w:type="gram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14:paraId="580AD0E6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31FCFB52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public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Lexer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5F0E38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string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code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14:paraId="5142449E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14:paraId="764F3457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_code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code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14:paraId="5797F0BB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7AFB0AF9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</w:p>
    <w:p w14:paraId="0BE0F8E2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F0E38">
        <w:rPr>
          <w:rFonts w:ascii="Courier New" w:hAnsi="Courier New" w:cs="Courier New"/>
          <w:color w:val="008080"/>
          <w:sz w:val="20"/>
          <w:szCs w:val="20"/>
          <w:lang w:eastAsia="en-US"/>
        </w:rPr>
        <w:t>/// &lt;</w:t>
      </w:r>
      <w:r w:rsidRPr="005F0E38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summary</w:t>
      </w:r>
      <w:r w:rsidRPr="005F0E38">
        <w:rPr>
          <w:rFonts w:ascii="Courier New" w:hAnsi="Courier New" w:cs="Courier New"/>
          <w:color w:val="008080"/>
          <w:sz w:val="20"/>
          <w:szCs w:val="20"/>
          <w:lang w:eastAsia="en-US"/>
        </w:rPr>
        <w:t>&gt;</w:t>
      </w:r>
    </w:p>
    <w:p w14:paraId="50B8A47B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F0E38">
        <w:rPr>
          <w:rFonts w:ascii="Courier New" w:hAnsi="Courier New" w:cs="Courier New"/>
          <w:color w:val="008080"/>
          <w:sz w:val="20"/>
          <w:szCs w:val="20"/>
          <w:lang w:eastAsia="en-US"/>
        </w:rPr>
        <w:t>/// Возвращаем все токены кода</w:t>
      </w:r>
    </w:p>
    <w:p w14:paraId="568AED3B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F0E38">
        <w:rPr>
          <w:rFonts w:ascii="Courier New" w:hAnsi="Courier New" w:cs="Courier New"/>
          <w:color w:val="008080"/>
          <w:sz w:val="20"/>
          <w:szCs w:val="20"/>
          <w:lang w:eastAsia="en-US"/>
        </w:rPr>
        <w:t>/// &lt;/</w:t>
      </w:r>
      <w:r w:rsidRPr="005F0E38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summary</w:t>
      </w:r>
      <w:r w:rsidRPr="005F0E38">
        <w:rPr>
          <w:rFonts w:ascii="Courier New" w:hAnsi="Courier New" w:cs="Courier New"/>
          <w:color w:val="008080"/>
          <w:sz w:val="20"/>
          <w:szCs w:val="20"/>
          <w:lang w:eastAsia="en-US"/>
        </w:rPr>
        <w:t>&gt;</w:t>
      </w:r>
    </w:p>
    <w:p w14:paraId="2ABBD583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F0E38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/// &lt;returns&gt;&lt;/returns&gt;</w:t>
      </w:r>
    </w:p>
    <w:p w14:paraId="02FADDB5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public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List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&lt;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&gt;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LexAnalisis</w:t>
      </w:r>
      <w:proofErr w:type="spell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14:paraId="6D18176F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14:paraId="5047DD62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while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proofErr w:type="gram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GetTokensFromCode</w:t>
      </w:r>
      <w:proofErr w:type="spell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))</w:t>
      </w:r>
    </w:p>
    <w:p w14:paraId="7004E445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14:paraId="06B62BF2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15C0A694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14:paraId="1AC33011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4D17CDC6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return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_tokens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14:paraId="253DF75A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14:paraId="55470A0A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21591360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0E3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</w:t>
      </w:r>
      <w:proofErr w:type="spellStart"/>
      <w:r w:rsidRPr="005F0E3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todo</w:t>
      </w:r>
      <w:proofErr w:type="spellEnd"/>
      <w:r w:rsidRPr="005F0E3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надо</w:t>
      </w:r>
      <w:proofErr w:type="spellEnd"/>
      <w:r w:rsidRPr="005F0E3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красиво</w:t>
      </w:r>
      <w:proofErr w:type="spellEnd"/>
      <w:r w:rsidRPr="005F0E3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переделать</w:t>
      </w:r>
      <w:proofErr w:type="spellEnd"/>
    </w:p>
    <w:p w14:paraId="7149195F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0E38">
        <w:rPr>
          <w:rFonts w:ascii="Courier New" w:hAnsi="Courier New" w:cs="Courier New"/>
          <w:color w:val="008080"/>
          <w:sz w:val="20"/>
          <w:szCs w:val="20"/>
          <w:lang w:eastAsia="en-US"/>
        </w:rPr>
        <w:t>/// &lt;</w:t>
      </w:r>
      <w:r w:rsidRPr="005F0E38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summary</w:t>
      </w:r>
      <w:r w:rsidRPr="005F0E38">
        <w:rPr>
          <w:rFonts w:ascii="Courier New" w:hAnsi="Courier New" w:cs="Courier New"/>
          <w:color w:val="008080"/>
          <w:sz w:val="20"/>
          <w:szCs w:val="20"/>
          <w:lang w:eastAsia="en-US"/>
        </w:rPr>
        <w:t>&gt;</w:t>
      </w:r>
    </w:p>
    <w:p w14:paraId="1C5F4700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F0E38">
        <w:rPr>
          <w:rFonts w:ascii="Courier New" w:hAnsi="Courier New" w:cs="Courier New"/>
          <w:color w:val="008080"/>
          <w:sz w:val="20"/>
          <w:szCs w:val="20"/>
          <w:lang w:eastAsia="en-US"/>
        </w:rPr>
        <w:t>/// Ищем в коде все токены.</w:t>
      </w:r>
    </w:p>
    <w:p w14:paraId="0E339DA6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F0E38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/// &lt;/summary&gt;</w:t>
      </w:r>
    </w:p>
    <w:p w14:paraId="6D33AA31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0E38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/// &lt;returns&gt;&lt;/returns&gt;</w:t>
      </w:r>
    </w:p>
    <w:p w14:paraId="7214FF2D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private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bool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GetTokensFromCode</w:t>
      </w:r>
      <w:proofErr w:type="spell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14:paraId="2A8E5869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14:paraId="31E27FC0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if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_</w:t>
      </w:r>
      <w:proofErr w:type="gram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code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!</w:t>
      </w:r>
      <w:proofErr w:type="gram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&amp;&amp;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code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Length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0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14:paraId="594BA6CA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14:paraId="464A7C82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return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false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14:paraId="32975AFF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14:paraId="738AC552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2DC0CF14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foreach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5F0E38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var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in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tokenTypes</w:t>
      </w:r>
      <w:proofErr w:type="spell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14:paraId="58D50882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14:paraId="7FB43FAF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F0E38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var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regex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Regex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"^"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Regex</w:t>
      </w:r>
      <w:proofErr w:type="spell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14:paraId="40FC2252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if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_code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return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true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14:paraId="23BD8679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F0E38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var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result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regex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Match</w:t>
      </w:r>
      <w:proofErr w:type="spellEnd"/>
      <w:proofErr w:type="gram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_code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).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ToString</w:t>
      </w:r>
      <w:proofErr w:type="spell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();</w:t>
      </w:r>
    </w:p>
    <w:p w14:paraId="38DC8BE7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7FEFDC61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if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proofErr w:type="gramStart"/>
      <w:r w:rsidRPr="005F0E38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string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IsNullOrEmpty</w:t>
      </w:r>
      <w:proofErr w:type="spellEnd"/>
      <w:proofErr w:type="gram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result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))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continue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14:paraId="2FE66FAC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F0E38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var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_token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Token </w:t>
      </w:r>
      <w:proofErr w:type="gramStart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Type</w:t>
      </w:r>
      <w:proofErr w:type="gram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proofErr w:type="spell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LexemName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Name</w:t>
      </w:r>
      <w:proofErr w:type="spell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Value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result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Line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_line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Position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_position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};</w:t>
      </w:r>
    </w:p>
    <w:p w14:paraId="3656EBD5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3FA215C2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if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proofErr w:type="gram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tokenTypes</w:t>
      </w:r>
      <w:proofErr w:type="spell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proofErr w:type="gramEnd"/>
      <w:r w:rsidRPr="005F0E38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1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&amp;&amp;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tokens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Count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!=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0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482982FA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         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&amp;&amp;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_</w:t>
      </w:r>
      <w:proofErr w:type="gram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tokens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proofErr w:type="gram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_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tokens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Count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5F0E38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1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].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Type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tokenTypes</w:t>
      </w:r>
      <w:proofErr w:type="spell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5F0E38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3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||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_tokens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_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tokens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Count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1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].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Type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tokenTypes</w:t>
      </w:r>
      <w:proofErr w:type="spell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5F0E38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14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]))</w:t>
      </w:r>
    </w:p>
    <w:p w14:paraId="7B927FF1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14:paraId="3E43398F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_</w:t>
      </w:r>
      <w:proofErr w:type="spellStart"/>
      <w:proofErr w:type="gram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Type</w:t>
      </w:r>
      <w:proofErr w:type="spellEnd"/>
      <w:proofErr w:type="gram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tokenTypes</w:t>
      </w:r>
      <w:proofErr w:type="spell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5F0E38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8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];</w:t>
      </w:r>
    </w:p>
    <w:p w14:paraId="34040A47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_</w:t>
      </w:r>
      <w:proofErr w:type="spellStart"/>
      <w:proofErr w:type="gram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LexemName</w:t>
      </w:r>
      <w:proofErr w:type="spellEnd"/>
      <w:proofErr w:type="gram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tokenTypes</w:t>
      </w:r>
      <w:proofErr w:type="spell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5F0E38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8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].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Name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14:paraId="1A0B0BC7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14:paraId="34CF9DCC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1BE5600C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if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result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!</w:t>
      </w:r>
      <w:proofErr w:type="gram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 "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&amp;&amp;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result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!=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"\n"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14:paraId="49A26408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14:paraId="75E45F2B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_</w:t>
      </w:r>
      <w:proofErr w:type="spellStart"/>
      <w:proofErr w:type="gram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tokens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Add</w:t>
      </w:r>
      <w:proofErr w:type="spellEnd"/>
      <w:proofErr w:type="gram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_token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14:paraId="5523F3C6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14:paraId="5F4BD635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7B65A2F1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if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result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"\n"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14:paraId="0528E2C7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14:paraId="0C909D13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_line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++;</w:t>
      </w:r>
    </w:p>
    <w:p w14:paraId="22E69EE5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_position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0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5F0E38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1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14:paraId="046A8B7D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14:paraId="0675FB27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7730B83E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_position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result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Length</w:t>
      </w:r>
      <w:proofErr w:type="spellEnd"/>
      <w:proofErr w:type="gram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14:paraId="231921C1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_code </w:t>
      </w:r>
      <w:proofErr w:type="gramStart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_</w:t>
      </w:r>
      <w:proofErr w:type="spellStart"/>
      <w:proofErr w:type="gram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code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Substring</w:t>
      </w:r>
      <w:proofErr w:type="spell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result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Length</w:t>
      </w:r>
      <w:proofErr w:type="spell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14:paraId="1630AD13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646C8213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return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true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14:paraId="31C6FA61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14:paraId="39802F29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059DFC28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throw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CodeException</w:t>
      </w:r>
      <w:proofErr w:type="spell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$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</w:t>
      </w:r>
      <w:proofErr w:type="spellStart"/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Ошибка</w:t>
      </w:r>
      <w:proofErr w:type="spellEnd"/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 xml:space="preserve"> в </w:t>
      </w:r>
      <w:proofErr w:type="spellStart"/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коде</w:t>
      </w:r>
      <w:proofErr w:type="spellEnd"/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 xml:space="preserve">. </w:t>
      </w:r>
      <w:proofErr w:type="spellStart"/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Строка</w:t>
      </w:r>
      <w:proofErr w:type="spellEnd"/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 xml:space="preserve"> {_line}, </w:t>
      </w:r>
      <w:proofErr w:type="spellStart"/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позиция</w:t>
      </w:r>
      <w:proofErr w:type="spellEnd"/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 xml:space="preserve"> {_position}"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14:paraId="18DF5038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14:paraId="4A1524F9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14:paraId="283839E1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0E38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/// &lt;summary&gt;</w:t>
      </w:r>
    </w:p>
    <w:p w14:paraId="101122EA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0E38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 xml:space="preserve">/// </w:t>
      </w:r>
      <w:proofErr w:type="spellStart"/>
      <w:r w:rsidRPr="005F0E38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Список</w:t>
      </w:r>
      <w:proofErr w:type="spellEnd"/>
      <w:r w:rsidRPr="005F0E38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всех</w:t>
      </w:r>
      <w:proofErr w:type="spellEnd"/>
      <w:r w:rsidRPr="005F0E38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токенов</w:t>
      </w:r>
      <w:proofErr w:type="spellEnd"/>
      <w:r w:rsidRPr="005F0E38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.</w:t>
      </w:r>
    </w:p>
    <w:p w14:paraId="7C752AFE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0E38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/// &lt;/summary&gt;</w:t>
      </w:r>
    </w:p>
    <w:p w14:paraId="35FF571F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private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List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&lt;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proofErr w:type="spell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&gt;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tokenTypes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List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&lt;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proofErr w:type="spellEnd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&gt;</w:t>
      </w:r>
    </w:p>
    <w:p w14:paraId="1FBE1C0D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14:paraId="5B46E5C1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Name</w:t>
      </w:r>
      <w:proofErr w:type="gram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"Variable"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Regex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"Var"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},</w:t>
      </w:r>
    </w:p>
    <w:p w14:paraId="49E8FE72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Name</w:t>
      </w:r>
      <w:proofErr w:type="gram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"Minus"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Regex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"-"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},</w:t>
      </w:r>
    </w:p>
    <w:p w14:paraId="0A763362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Name</w:t>
      </w:r>
      <w:proofErr w:type="gram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"Space"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Regex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 "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},</w:t>
      </w:r>
    </w:p>
    <w:p w14:paraId="739DF384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Name</w:t>
      </w:r>
      <w:proofErr w:type="gram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"Ident"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Regex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"[a-z]*"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},</w:t>
      </w:r>
    </w:p>
    <w:p w14:paraId="0D9402A5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Name</w:t>
      </w:r>
      <w:proofErr w:type="gram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"Comma"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Regex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","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},</w:t>
      </w:r>
    </w:p>
    <w:p w14:paraId="023638CE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Name</w:t>
      </w:r>
      <w:proofErr w:type="gram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"Semicolon"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Regex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";"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},</w:t>
      </w:r>
    </w:p>
    <w:p w14:paraId="752DE789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Name</w:t>
      </w:r>
      <w:proofErr w:type="gram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"Assign"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Regex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":="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},</w:t>
      </w:r>
    </w:p>
    <w:p w14:paraId="7D187585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Name</w:t>
      </w:r>
      <w:proofErr w:type="gram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"Addition"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Regex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"\\+"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},</w:t>
      </w:r>
    </w:p>
    <w:p w14:paraId="2E615EBC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Name</w:t>
      </w:r>
      <w:proofErr w:type="gram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"Subtraction"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Regex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"-"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},</w:t>
      </w:r>
    </w:p>
    <w:p w14:paraId="687C3008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Name</w:t>
      </w:r>
      <w:proofErr w:type="gram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"Multiplication"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Regex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"*"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},</w:t>
      </w:r>
    </w:p>
    <w:p w14:paraId="7F4B85A8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Name</w:t>
      </w:r>
      <w:proofErr w:type="gram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"Division"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Regex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"/"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},</w:t>
      </w:r>
    </w:p>
    <w:p w14:paraId="0F538DAC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Name</w:t>
      </w:r>
      <w:proofErr w:type="gram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"Left bracket"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Regex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"\\("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},</w:t>
      </w:r>
    </w:p>
    <w:p w14:paraId="136EBAE8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Name</w:t>
      </w:r>
      <w:proofErr w:type="gram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"Right bracket"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Regex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"\\)"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},</w:t>
      </w:r>
    </w:p>
    <w:p w14:paraId="1A050B55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Name</w:t>
      </w:r>
      <w:proofErr w:type="gram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"Line break"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Regex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"\\n"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},</w:t>
      </w:r>
    </w:p>
    <w:p w14:paraId="4E90866F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0E3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new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proofErr w:type="spell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Name</w:t>
      </w:r>
      <w:proofErr w:type="gramEnd"/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"Constant"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Regex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"[0-9]*"</w:t>
      </w: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14:paraId="19821FE7" w14:textId="77777777" w:rsidR="005F0E38" w:rsidRPr="005F0E38" w:rsidRDefault="005F0E38" w:rsidP="005F0E3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};</w:t>
      </w:r>
    </w:p>
    <w:p w14:paraId="300E90A6" w14:textId="77777777" w:rsidR="005F0E38" w:rsidRPr="005F0E38" w:rsidRDefault="005F0E38" w:rsidP="005F0E38">
      <w:pPr>
        <w:shd w:val="clear" w:color="auto" w:fill="FFFFFF"/>
        <w:spacing w:line="240" w:lineRule="auto"/>
        <w:rPr>
          <w:sz w:val="24"/>
          <w:lang w:val="en-US" w:eastAsia="en-US"/>
        </w:rPr>
      </w:pPr>
      <w:r w:rsidRPr="005F0E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F0E3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14:paraId="52CC44BB" w14:textId="06D95DBC" w:rsidR="005F0E38" w:rsidRDefault="005F0E38">
      <w:pPr>
        <w:spacing w:after="160" w:line="259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</w:r>
    </w:p>
    <w:p w14:paraId="5BEDA70C" w14:textId="593A9EEF" w:rsidR="00AB56AE" w:rsidRDefault="005F0E38" w:rsidP="005F0E38">
      <w:pPr>
        <w:spacing w:after="160" w:line="259" w:lineRule="auto"/>
        <w:jc w:val="center"/>
        <w:rPr>
          <w:szCs w:val="28"/>
          <w:lang w:val="en-US"/>
        </w:rPr>
      </w:pPr>
      <w:r w:rsidRPr="005F0E38">
        <w:rPr>
          <w:szCs w:val="28"/>
        </w:rPr>
        <w:lastRenderedPageBreak/>
        <w:t xml:space="preserve">Листинг 3 – Файл класса </w:t>
      </w:r>
      <w:r w:rsidRPr="005F0E38">
        <w:rPr>
          <w:szCs w:val="28"/>
          <w:lang w:val="en-US"/>
        </w:rPr>
        <w:t>Token</w:t>
      </w:r>
    </w:p>
    <w:p w14:paraId="286EE086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A1E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public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1ED0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class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Token</w:t>
      </w:r>
    </w:p>
    <w:p w14:paraId="40A82B61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14:paraId="0E94F2A5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val="en-US"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/// &lt;summary&gt;</w:t>
      </w:r>
    </w:p>
    <w:p w14:paraId="032D6595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val="en-US"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 xml:space="preserve">/// </w:t>
      </w:r>
      <w:proofErr w:type="spellStart"/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Тип</w:t>
      </w:r>
      <w:proofErr w:type="spellEnd"/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токена</w:t>
      </w:r>
      <w:proofErr w:type="spellEnd"/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.</w:t>
      </w:r>
    </w:p>
    <w:p w14:paraId="7F9EBD19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val="en-US"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/// &lt;/summary&gt;</w:t>
      </w:r>
    </w:p>
    <w:p w14:paraId="07C95C3A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Browsable</w:t>
      </w:r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5A1E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false</w:t>
      </w:r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)]</w:t>
      </w:r>
    </w:p>
    <w:p w14:paraId="52E3D617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A1E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public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TokenType</w:t>
      </w:r>
      <w:proofErr w:type="spellEnd"/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Type </w:t>
      </w:r>
      <w:proofErr w:type="gramStart"/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1E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get</w:t>
      </w:r>
      <w:proofErr w:type="gramEnd"/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1E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set</w:t>
      </w:r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14:paraId="099912F7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507942B4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val="en-US"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/// &lt;summary&gt;</w:t>
      </w:r>
    </w:p>
    <w:p w14:paraId="5700DD57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val="en-US"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 xml:space="preserve">/// </w:t>
      </w:r>
      <w:proofErr w:type="spellStart"/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Название</w:t>
      </w:r>
      <w:proofErr w:type="spellEnd"/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лексемы</w:t>
      </w:r>
      <w:proofErr w:type="spellEnd"/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.</w:t>
      </w:r>
    </w:p>
    <w:p w14:paraId="5738264D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val="en-US"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/// &lt;/summary&gt;</w:t>
      </w:r>
    </w:p>
    <w:p w14:paraId="20222DB1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A1E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public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1ED0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string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LexemName</w:t>
      </w:r>
      <w:proofErr w:type="spellEnd"/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1E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get</w:t>
      </w:r>
      <w:proofErr w:type="gramEnd"/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1E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set</w:t>
      </w:r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14:paraId="5A3FB159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58837933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val="en-US"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/// &lt;summary&gt;</w:t>
      </w:r>
    </w:p>
    <w:p w14:paraId="46CD7983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val="en-US"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 xml:space="preserve">/// </w:t>
      </w:r>
      <w:proofErr w:type="spellStart"/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Значение</w:t>
      </w:r>
      <w:proofErr w:type="spellEnd"/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лексемы</w:t>
      </w:r>
      <w:proofErr w:type="spellEnd"/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.</w:t>
      </w:r>
    </w:p>
    <w:p w14:paraId="53BB6437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val="en-US"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/// &lt;/summary&gt;</w:t>
      </w:r>
    </w:p>
    <w:p w14:paraId="570072B6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A1E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public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1ED0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string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Value </w:t>
      </w:r>
      <w:proofErr w:type="gramStart"/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1E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get</w:t>
      </w:r>
      <w:proofErr w:type="gramEnd"/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1E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set</w:t>
      </w:r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14:paraId="473D9D10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21BF4CB3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A1ED0">
        <w:rPr>
          <w:rFonts w:ascii="Courier New" w:hAnsi="Courier New" w:cs="Courier New"/>
          <w:color w:val="008080"/>
          <w:sz w:val="20"/>
          <w:szCs w:val="20"/>
          <w:lang w:eastAsia="en-US"/>
        </w:rPr>
        <w:t>/// &lt;</w:t>
      </w:r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summary</w:t>
      </w:r>
      <w:r w:rsidRPr="005A1ED0">
        <w:rPr>
          <w:rFonts w:ascii="Courier New" w:hAnsi="Courier New" w:cs="Courier New"/>
          <w:color w:val="008080"/>
          <w:sz w:val="20"/>
          <w:szCs w:val="20"/>
          <w:lang w:eastAsia="en-US"/>
        </w:rPr>
        <w:t>&gt;</w:t>
      </w:r>
    </w:p>
    <w:p w14:paraId="42EE395B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A1ED0">
        <w:rPr>
          <w:rFonts w:ascii="Courier New" w:hAnsi="Courier New" w:cs="Courier New"/>
          <w:color w:val="008080"/>
          <w:sz w:val="20"/>
          <w:szCs w:val="20"/>
          <w:lang w:eastAsia="en-US"/>
        </w:rPr>
        <w:t>/// Номер линии, на которой находиться токен.</w:t>
      </w:r>
    </w:p>
    <w:p w14:paraId="481B3917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val="en-US"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/// &lt;/summary&gt;</w:t>
      </w:r>
    </w:p>
    <w:p w14:paraId="576A09CF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A1E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public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1ED0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int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Line </w:t>
      </w:r>
      <w:proofErr w:type="gramStart"/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1E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get</w:t>
      </w:r>
      <w:proofErr w:type="gramEnd"/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1E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set</w:t>
      </w:r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14:paraId="1A073DF7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22E0F88F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A1ED0">
        <w:rPr>
          <w:rFonts w:ascii="Courier New" w:hAnsi="Courier New" w:cs="Courier New"/>
          <w:color w:val="008080"/>
          <w:sz w:val="20"/>
          <w:szCs w:val="20"/>
          <w:lang w:eastAsia="en-US"/>
        </w:rPr>
        <w:t>/// &lt;</w:t>
      </w:r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summary</w:t>
      </w:r>
      <w:r w:rsidRPr="005A1ED0">
        <w:rPr>
          <w:rFonts w:ascii="Courier New" w:hAnsi="Courier New" w:cs="Courier New"/>
          <w:color w:val="008080"/>
          <w:sz w:val="20"/>
          <w:szCs w:val="20"/>
          <w:lang w:eastAsia="en-US"/>
        </w:rPr>
        <w:t>&gt;</w:t>
      </w:r>
    </w:p>
    <w:p w14:paraId="2BAC58E5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A1ED0">
        <w:rPr>
          <w:rFonts w:ascii="Courier New" w:hAnsi="Courier New" w:cs="Courier New"/>
          <w:color w:val="008080"/>
          <w:sz w:val="20"/>
          <w:szCs w:val="20"/>
          <w:lang w:eastAsia="en-US"/>
        </w:rPr>
        <w:t>/// Позиция токена на строчке.</w:t>
      </w:r>
    </w:p>
    <w:p w14:paraId="0DDB25F5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8080"/>
          <w:sz w:val="20"/>
          <w:szCs w:val="20"/>
          <w:lang w:val="en-US"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A1ED0">
        <w:rPr>
          <w:rFonts w:ascii="Courier New" w:hAnsi="Courier New" w:cs="Courier New"/>
          <w:color w:val="008080"/>
          <w:sz w:val="20"/>
          <w:szCs w:val="20"/>
          <w:lang w:val="en-US" w:eastAsia="en-US"/>
        </w:rPr>
        <w:t>/// &lt;/summary&gt;</w:t>
      </w:r>
    </w:p>
    <w:p w14:paraId="2B4BD689" w14:textId="77777777" w:rsidR="005A1ED0" w:rsidRPr="005A1ED0" w:rsidRDefault="005A1ED0" w:rsidP="005A1ED0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A1E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public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1ED0">
        <w:rPr>
          <w:rFonts w:ascii="Courier New" w:hAnsi="Courier New" w:cs="Courier New"/>
          <w:color w:val="8000FF"/>
          <w:sz w:val="20"/>
          <w:szCs w:val="20"/>
          <w:lang w:val="en-US" w:eastAsia="en-US"/>
        </w:rPr>
        <w:t>int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Position </w:t>
      </w:r>
      <w:proofErr w:type="gramStart"/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1E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get</w:t>
      </w:r>
      <w:proofErr w:type="gramEnd"/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1E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set</w:t>
      </w:r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14:paraId="177217E5" w14:textId="77777777" w:rsidR="005A1ED0" w:rsidRPr="005A1ED0" w:rsidRDefault="005A1ED0" w:rsidP="005A1ED0">
      <w:pPr>
        <w:shd w:val="clear" w:color="auto" w:fill="FFFFFF"/>
        <w:spacing w:line="240" w:lineRule="auto"/>
        <w:rPr>
          <w:sz w:val="24"/>
          <w:lang w:val="en-US" w:eastAsia="en-US"/>
        </w:rPr>
      </w:pPr>
      <w:r w:rsidRPr="005A1ED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A1E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14:paraId="38F012E9" w14:textId="77777777" w:rsidR="005A1ED0" w:rsidRPr="005A1ED0" w:rsidRDefault="005A1ED0" w:rsidP="005F0E38">
      <w:pPr>
        <w:spacing w:after="160" w:line="259" w:lineRule="auto"/>
        <w:jc w:val="center"/>
        <w:rPr>
          <w:szCs w:val="28"/>
        </w:rPr>
      </w:pPr>
    </w:p>
    <w:sectPr w:rsidR="005A1ED0" w:rsidRPr="005A1ED0" w:rsidSect="005E45AF">
      <w:footerReference w:type="default" r:id="rId17"/>
      <w:pgSz w:w="11906" w:h="16838"/>
      <w:pgMar w:top="1134" w:right="567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F1590" w14:textId="77777777" w:rsidR="00A24038" w:rsidRDefault="00A24038" w:rsidP="000D50D9">
      <w:pPr>
        <w:spacing w:line="240" w:lineRule="auto"/>
      </w:pPr>
      <w:r>
        <w:separator/>
      </w:r>
    </w:p>
  </w:endnote>
  <w:endnote w:type="continuationSeparator" w:id="0">
    <w:p w14:paraId="5E525C10" w14:textId="77777777" w:rsidR="00A24038" w:rsidRDefault="00A24038" w:rsidP="000D50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CAC51" w14:textId="77777777" w:rsidR="000D50D9" w:rsidRDefault="000D50D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74A52" w14:textId="77777777" w:rsidR="000D50D9" w:rsidRDefault="000D50D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B1D24" w14:textId="77777777" w:rsidR="000D50D9" w:rsidRDefault="000D50D9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4341582"/>
      <w:docPartObj>
        <w:docPartGallery w:val="Page Numbers (Bottom of Page)"/>
        <w:docPartUnique/>
      </w:docPartObj>
    </w:sdtPr>
    <w:sdtEndPr/>
    <w:sdtContent>
      <w:p w14:paraId="3CA7A0A9" w14:textId="77777777" w:rsidR="00BB773B" w:rsidRDefault="00BB773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A12">
          <w:rPr>
            <w:noProof/>
          </w:rPr>
          <w:t>5</w:t>
        </w:r>
        <w:r>
          <w:fldChar w:fldCharType="end"/>
        </w:r>
      </w:p>
    </w:sdtContent>
  </w:sdt>
  <w:p w14:paraId="05CB4F1D" w14:textId="77777777" w:rsidR="00BB773B" w:rsidRDefault="00BB77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3BA16" w14:textId="77777777" w:rsidR="00A24038" w:rsidRDefault="00A24038" w:rsidP="000D50D9">
      <w:pPr>
        <w:spacing w:line="240" w:lineRule="auto"/>
      </w:pPr>
      <w:r>
        <w:separator/>
      </w:r>
    </w:p>
  </w:footnote>
  <w:footnote w:type="continuationSeparator" w:id="0">
    <w:p w14:paraId="4628D28C" w14:textId="77777777" w:rsidR="00A24038" w:rsidRDefault="00A24038" w:rsidP="000D50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36C3" w14:textId="77777777" w:rsidR="000D50D9" w:rsidRDefault="000D50D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3C01C" w14:textId="77777777" w:rsidR="000D50D9" w:rsidRDefault="000D50D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DE263" w14:textId="77777777" w:rsidR="000D50D9" w:rsidRDefault="000D50D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A8AAF4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EB20B8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9A850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835BA7"/>
    <w:multiLevelType w:val="multilevel"/>
    <w:tmpl w:val="DDBC39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3981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76F5ACC"/>
    <w:multiLevelType w:val="multilevel"/>
    <w:tmpl w:val="F6B6544E"/>
    <w:lvl w:ilvl="0">
      <w:start w:val="1"/>
      <w:numFmt w:val="decimal"/>
      <w:suff w:val="space"/>
      <w:lvlText w:val="Рисунок %1 -"/>
      <w:lvlJc w:val="center"/>
      <w:pPr>
        <w:ind w:left="431" w:hanging="71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Рисунок 1.%2 - "/>
      <w:lvlJc w:val="center"/>
      <w:pPr>
        <w:ind w:left="791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Рисунок 1.1.%3 - "/>
      <w:lvlJc w:val="center"/>
      <w:pPr>
        <w:ind w:left="115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1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3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11" w:hanging="360"/>
      </w:pPr>
      <w:rPr>
        <w:rFonts w:hint="default"/>
      </w:rPr>
    </w:lvl>
  </w:abstractNum>
  <w:abstractNum w:abstractNumId="6" w15:restartNumberingAfterBreak="0">
    <w:nsid w:val="08E90320"/>
    <w:multiLevelType w:val="hybridMultilevel"/>
    <w:tmpl w:val="03BA5B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92F13D4"/>
    <w:multiLevelType w:val="hybridMultilevel"/>
    <w:tmpl w:val="11264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3D2740"/>
    <w:multiLevelType w:val="multilevel"/>
    <w:tmpl w:val="F6B6544E"/>
    <w:lvl w:ilvl="0">
      <w:start w:val="1"/>
      <w:numFmt w:val="decimal"/>
      <w:suff w:val="space"/>
      <w:lvlText w:val="Рисунок %1 -"/>
      <w:lvlJc w:val="center"/>
      <w:pPr>
        <w:ind w:left="431" w:hanging="71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Рисунок 1.%2 - "/>
      <w:lvlJc w:val="center"/>
      <w:pPr>
        <w:ind w:left="791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Рисунок 1.1.%3 - "/>
      <w:lvlJc w:val="center"/>
      <w:pPr>
        <w:ind w:left="115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1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3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11" w:hanging="360"/>
      </w:pPr>
      <w:rPr>
        <w:rFonts w:hint="default"/>
      </w:rPr>
    </w:lvl>
  </w:abstractNum>
  <w:abstractNum w:abstractNumId="9" w15:restartNumberingAfterBreak="0">
    <w:nsid w:val="16B67278"/>
    <w:multiLevelType w:val="multilevel"/>
    <w:tmpl w:val="041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BB77650"/>
    <w:multiLevelType w:val="hybridMultilevel"/>
    <w:tmpl w:val="4088373A"/>
    <w:lvl w:ilvl="0" w:tplc="F4560EA2">
      <w:start w:val="1"/>
      <w:numFmt w:val="decimal"/>
      <w:lvlText w:val="Таблица %1 –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7" w:hanging="360"/>
      </w:pPr>
    </w:lvl>
    <w:lvl w:ilvl="2" w:tplc="0419001B" w:tentative="1">
      <w:start w:val="1"/>
      <w:numFmt w:val="lowerRoman"/>
      <w:lvlText w:val="%3."/>
      <w:lvlJc w:val="right"/>
      <w:pPr>
        <w:ind w:left="5627" w:hanging="180"/>
      </w:pPr>
    </w:lvl>
    <w:lvl w:ilvl="3" w:tplc="0419000F" w:tentative="1">
      <w:start w:val="1"/>
      <w:numFmt w:val="decimal"/>
      <w:lvlText w:val="%4."/>
      <w:lvlJc w:val="left"/>
      <w:pPr>
        <w:ind w:left="6347" w:hanging="360"/>
      </w:pPr>
    </w:lvl>
    <w:lvl w:ilvl="4" w:tplc="04190019" w:tentative="1">
      <w:start w:val="1"/>
      <w:numFmt w:val="lowerLetter"/>
      <w:lvlText w:val="%5."/>
      <w:lvlJc w:val="left"/>
      <w:pPr>
        <w:ind w:left="7067" w:hanging="360"/>
      </w:pPr>
    </w:lvl>
    <w:lvl w:ilvl="5" w:tplc="0419001B" w:tentative="1">
      <w:start w:val="1"/>
      <w:numFmt w:val="lowerRoman"/>
      <w:lvlText w:val="%6."/>
      <w:lvlJc w:val="right"/>
      <w:pPr>
        <w:ind w:left="7787" w:hanging="180"/>
      </w:pPr>
    </w:lvl>
    <w:lvl w:ilvl="6" w:tplc="0419000F" w:tentative="1">
      <w:start w:val="1"/>
      <w:numFmt w:val="decimal"/>
      <w:lvlText w:val="%7."/>
      <w:lvlJc w:val="left"/>
      <w:pPr>
        <w:ind w:left="8507" w:hanging="360"/>
      </w:pPr>
    </w:lvl>
    <w:lvl w:ilvl="7" w:tplc="04190019" w:tentative="1">
      <w:start w:val="1"/>
      <w:numFmt w:val="lowerLetter"/>
      <w:lvlText w:val="%8."/>
      <w:lvlJc w:val="left"/>
      <w:pPr>
        <w:ind w:left="9227" w:hanging="360"/>
      </w:pPr>
    </w:lvl>
    <w:lvl w:ilvl="8" w:tplc="0419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11" w15:restartNumberingAfterBreak="0">
    <w:nsid w:val="1CE40F85"/>
    <w:multiLevelType w:val="hybridMultilevel"/>
    <w:tmpl w:val="4DC84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B02E7C"/>
    <w:multiLevelType w:val="multilevel"/>
    <w:tmpl w:val="041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BDC428E"/>
    <w:multiLevelType w:val="multilevel"/>
    <w:tmpl w:val="F6B6544E"/>
    <w:lvl w:ilvl="0">
      <w:start w:val="1"/>
      <w:numFmt w:val="decimal"/>
      <w:suff w:val="space"/>
      <w:lvlText w:val="Рисунок %1 -"/>
      <w:lvlJc w:val="center"/>
      <w:pPr>
        <w:ind w:left="431" w:hanging="71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Рисунок 1.%2 - "/>
      <w:lvlJc w:val="center"/>
      <w:pPr>
        <w:ind w:left="791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Рисунок 1.1.%3 - "/>
      <w:lvlJc w:val="center"/>
      <w:pPr>
        <w:ind w:left="115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1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3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11" w:hanging="360"/>
      </w:pPr>
      <w:rPr>
        <w:rFonts w:hint="default"/>
      </w:rPr>
    </w:lvl>
  </w:abstractNum>
  <w:abstractNum w:abstractNumId="14" w15:restartNumberingAfterBreak="0">
    <w:nsid w:val="2CAE44B2"/>
    <w:multiLevelType w:val="hybridMultilevel"/>
    <w:tmpl w:val="20360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A6BF8"/>
    <w:multiLevelType w:val="hybridMultilevel"/>
    <w:tmpl w:val="67EEA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B83C14"/>
    <w:multiLevelType w:val="hybridMultilevel"/>
    <w:tmpl w:val="36A23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C63606"/>
    <w:multiLevelType w:val="hybridMultilevel"/>
    <w:tmpl w:val="7472B2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5B3467"/>
    <w:multiLevelType w:val="multilevel"/>
    <w:tmpl w:val="C786EBBE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357"/>
        </w:tabs>
        <w:ind w:left="-352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19" w15:restartNumberingAfterBreak="0">
    <w:nsid w:val="470B264D"/>
    <w:multiLevelType w:val="multilevel"/>
    <w:tmpl w:val="F6B6544E"/>
    <w:lvl w:ilvl="0">
      <w:start w:val="1"/>
      <w:numFmt w:val="decimal"/>
      <w:suff w:val="space"/>
      <w:lvlText w:val="Рисунок %1 -"/>
      <w:lvlJc w:val="center"/>
      <w:pPr>
        <w:ind w:left="431" w:hanging="71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Рисунок 1.%2 - "/>
      <w:lvlJc w:val="center"/>
      <w:pPr>
        <w:ind w:left="791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Рисунок 1.1.%3 - "/>
      <w:lvlJc w:val="center"/>
      <w:pPr>
        <w:ind w:left="115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1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3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11" w:hanging="360"/>
      </w:pPr>
      <w:rPr>
        <w:rFonts w:hint="default"/>
      </w:rPr>
    </w:lvl>
  </w:abstractNum>
  <w:abstractNum w:abstractNumId="20" w15:restartNumberingAfterBreak="0">
    <w:nsid w:val="486F7EE0"/>
    <w:multiLevelType w:val="hybridMultilevel"/>
    <w:tmpl w:val="5FD27D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A5B36CE"/>
    <w:multiLevelType w:val="hybridMultilevel"/>
    <w:tmpl w:val="66CC3D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D573FF7"/>
    <w:multiLevelType w:val="hybridMultilevel"/>
    <w:tmpl w:val="35A08FCC"/>
    <w:lvl w:ilvl="0" w:tplc="0AB079F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3" w15:restartNumberingAfterBreak="0">
    <w:nsid w:val="4E5269AD"/>
    <w:multiLevelType w:val="multilevel"/>
    <w:tmpl w:val="0419001D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061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00B03FB"/>
    <w:multiLevelType w:val="multilevel"/>
    <w:tmpl w:val="C786EBBE"/>
    <w:numStyleLink w:val="a0"/>
  </w:abstractNum>
  <w:abstractNum w:abstractNumId="25" w15:restartNumberingAfterBreak="0">
    <w:nsid w:val="509F3155"/>
    <w:multiLevelType w:val="hybridMultilevel"/>
    <w:tmpl w:val="85D0F100"/>
    <w:lvl w:ilvl="0" w:tplc="26364546">
      <w:start w:val="1"/>
      <w:numFmt w:val="decimal"/>
      <w:pStyle w:val="3"/>
      <w:suff w:val="nothing"/>
      <w:lvlText w:val="Таблица %1 – 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B11E6"/>
    <w:multiLevelType w:val="multilevel"/>
    <w:tmpl w:val="0419001D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061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A163B36"/>
    <w:multiLevelType w:val="multilevel"/>
    <w:tmpl w:val="53C05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5A4F45BB"/>
    <w:multiLevelType w:val="multilevel"/>
    <w:tmpl w:val="0419001D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061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BCA1869"/>
    <w:multiLevelType w:val="hybridMultilevel"/>
    <w:tmpl w:val="79A657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EFF2632"/>
    <w:multiLevelType w:val="hybridMultilevel"/>
    <w:tmpl w:val="F0B603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25818FB"/>
    <w:multiLevelType w:val="hybridMultilevel"/>
    <w:tmpl w:val="13144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CE2C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5EC59E2"/>
    <w:multiLevelType w:val="multilevel"/>
    <w:tmpl w:val="F6B6544E"/>
    <w:lvl w:ilvl="0">
      <w:start w:val="1"/>
      <w:numFmt w:val="decimal"/>
      <w:suff w:val="space"/>
      <w:lvlText w:val="Рисунок %1 -"/>
      <w:lvlJc w:val="center"/>
      <w:pPr>
        <w:ind w:left="431" w:hanging="71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Рисунок 1.%2 - "/>
      <w:lvlJc w:val="center"/>
      <w:pPr>
        <w:ind w:left="791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Рисунок 1.1.%3 - "/>
      <w:lvlJc w:val="center"/>
      <w:pPr>
        <w:ind w:left="115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1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3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11" w:hanging="360"/>
      </w:pPr>
      <w:rPr>
        <w:rFonts w:hint="default"/>
      </w:rPr>
    </w:lvl>
  </w:abstractNum>
  <w:abstractNum w:abstractNumId="34" w15:restartNumberingAfterBreak="0">
    <w:nsid w:val="6B3E7164"/>
    <w:multiLevelType w:val="multilevel"/>
    <w:tmpl w:val="CC3CA500"/>
    <w:lvl w:ilvl="0">
      <w:start w:val="1"/>
      <w:numFmt w:val="decimal"/>
      <w:pStyle w:val="5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6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5" w15:restartNumberingAfterBreak="0">
    <w:nsid w:val="721E2F26"/>
    <w:multiLevelType w:val="hybridMultilevel"/>
    <w:tmpl w:val="A016F000"/>
    <w:lvl w:ilvl="0" w:tplc="286CFE54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6" w15:restartNumberingAfterBreak="0">
    <w:nsid w:val="7618375A"/>
    <w:multiLevelType w:val="multilevel"/>
    <w:tmpl w:val="F6B6544E"/>
    <w:lvl w:ilvl="0">
      <w:start w:val="1"/>
      <w:numFmt w:val="decimal"/>
      <w:suff w:val="space"/>
      <w:lvlText w:val="Рисунок %1 -"/>
      <w:lvlJc w:val="center"/>
      <w:pPr>
        <w:ind w:left="431" w:hanging="71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Рисунок 1.%2 - "/>
      <w:lvlJc w:val="center"/>
      <w:pPr>
        <w:ind w:left="791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Рисунок 1.1.%3 - "/>
      <w:lvlJc w:val="center"/>
      <w:pPr>
        <w:ind w:left="115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1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3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11" w:hanging="360"/>
      </w:pPr>
      <w:rPr>
        <w:rFonts w:hint="default"/>
      </w:rPr>
    </w:lvl>
  </w:abstractNum>
  <w:abstractNum w:abstractNumId="37" w15:restartNumberingAfterBreak="0">
    <w:nsid w:val="76D22C0C"/>
    <w:multiLevelType w:val="hybridMultilevel"/>
    <w:tmpl w:val="1D3CCB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73624FB"/>
    <w:multiLevelType w:val="multilevel"/>
    <w:tmpl w:val="F6B6544E"/>
    <w:lvl w:ilvl="0">
      <w:start w:val="1"/>
      <w:numFmt w:val="decimal"/>
      <w:suff w:val="space"/>
      <w:lvlText w:val="Рисунок %1 -"/>
      <w:lvlJc w:val="center"/>
      <w:pPr>
        <w:ind w:left="431" w:hanging="71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Рисунок 1.%2 - "/>
      <w:lvlJc w:val="center"/>
      <w:pPr>
        <w:ind w:left="791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Рисунок 1.1.%3 - "/>
      <w:lvlJc w:val="center"/>
      <w:pPr>
        <w:ind w:left="115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1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3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11" w:hanging="360"/>
      </w:pPr>
      <w:rPr>
        <w:rFonts w:hint="default"/>
      </w:rPr>
    </w:lvl>
  </w:abstractNum>
  <w:abstractNum w:abstractNumId="39" w15:restartNumberingAfterBreak="0">
    <w:nsid w:val="796C69ED"/>
    <w:multiLevelType w:val="multilevel"/>
    <w:tmpl w:val="F6B6544E"/>
    <w:lvl w:ilvl="0">
      <w:start w:val="1"/>
      <w:numFmt w:val="decimal"/>
      <w:suff w:val="space"/>
      <w:lvlText w:val="Рисунок %1 -"/>
      <w:lvlJc w:val="center"/>
      <w:pPr>
        <w:ind w:left="431" w:hanging="71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Рисунок 1.%2 - "/>
      <w:lvlJc w:val="center"/>
      <w:pPr>
        <w:ind w:left="791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Рисунок 1.1.%3 - "/>
      <w:lvlJc w:val="center"/>
      <w:pPr>
        <w:ind w:left="115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1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3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11" w:hanging="360"/>
      </w:pPr>
      <w:rPr>
        <w:rFonts w:hint="default"/>
      </w:rPr>
    </w:lvl>
  </w:abstractNum>
  <w:abstractNum w:abstractNumId="40" w15:restartNumberingAfterBreak="0">
    <w:nsid w:val="7A1A1CF5"/>
    <w:multiLevelType w:val="hybridMultilevel"/>
    <w:tmpl w:val="E81E6176"/>
    <w:lvl w:ilvl="0" w:tplc="7E9A3998">
      <w:start w:val="1"/>
      <w:numFmt w:val="decimal"/>
      <w:pStyle w:val="2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309" w:hanging="360"/>
      </w:pPr>
    </w:lvl>
    <w:lvl w:ilvl="2" w:tplc="0419001B" w:tentative="1">
      <w:start w:val="1"/>
      <w:numFmt w:val="lowerRoman"/>
      <w:lvlText w:val="%3."/>
      <w:lvlJc w:val="right"/>
      <w:pPr>
        <w:ind w:left="9029" w:hanging="180"/>
      </w:pPr>
    </w:lvl>
    <w:lvl w:ilvl="3" w:tplc="0419000F" w:tentative="1">
      <w:start w:val="1"/>
      <w:numFmt w:val="decimal"/>
      <w:lvlText w:val="%4."/>
      <w:lvlJc w:val="left"/>
      <w:pPr>
        <w:ind w:left="9749" w:hanging="360"/>
      </w:pPr>
    </w:lvl>
    <w:lvl w:ilvl="4" w:tplc="04190019" w:tentative="1">
      <w:start w:val="1"/>
      <w:numFmt w:val="lowerLetter"/>
      <w:lvlText w:val="%5."/>
      <w:lvlJc w:val="left"/>
      <w:pPr>
        <w:ind w:left="10469" w:hanging="360"/>
      </w:pPr>
    </w:lvl>
    <w:lvl w:ilvl="5" w:tplc="0419001B" w:tentative="1">
      <w:start w:val="1"/>
      <w:numFmt w:val="lowerRoman"/>
      <w:lvlText w:val="%6."/>
      <w:lvlJc w:val="right"/>
      <w:pPr>
        <w:ind w:left="11189" w:hanging="180"/>
      </w:pPr>
    </w:lvl>
    <w:lvl w:ilvl="6" w:tplc="0419000F" w:tentative="1">
      <w:start w:val="1"/>
      <w:numFmt w:val="decimal"/>
      <w:lvlText w:val="%7."/>
      <w:lvlJc w:val="left"/>
      <w:pPr>
        <w:ind w:left="11909" w:hanging="360"/>
      </w:pPr>
    </w:lvl>
    <w:lvl w:ilvl="7" w:tplc="04190019" w:tentative="1">
      <w:start w:val="1"/>
      <w:numFmt w:val="lowerLetter"/>
      <w:lvlText w:val="%8."/>
      <w:lvlJc w:val="left"/>
      <w:pPr>
        <w:ind w:left="12629" w:hanging="360"/>
      </w:pPr>
    </w:lvl>
    <w:lvl w:ilvl="8" w:tplc="0419001B" w:tentative="1">
      <w:start w:val="1"/>
      <w:numFmt w:val="lowerRoman"/>
      <w:lvlText w:val="%9."/>
      <w:lvlJc w:val="right"/>
      <w:pPr>
        <w:ind w:left="13349" w:hanging="180"/>
      </w:pPr>
    </w:lvl>
  </w:abstractNum>
  <w:abstractNum w:abstractNumId="41" w15:restartNumberingAfterBreak="0">
    <w:nsid w:val="7C911BE6"/>
    <w:multiLevelType w:val="hybridMultilevel"/>
    <w:tmpl w:val="3A4E2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D24EC7"/>
    <w:multiLevelType w:val="hybridMultilevel"/>
    <w:tmpl w:val="5C26AF90"/>
    <w:lvl w:ilvl="0" w:tplc="1F28BC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F7C1221"/>
    <w:multiLevelType w:val="hybridMultilevel"/>
    <w:tmpl w:val="693C92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9"/>
  </w:num>
  <w:num w:numId="3">
    <w:abstractNumId w:val="12"/>
  </w:num>
  <w:num w:numId="4">
    <w:abstractNumId w:val="26"/>
  </w:num>
  <w:num w:numId="5">
    <w:abstractNumId w:val="23"/>
  </w:num>
  <w:num w:numId="6">
    <w:abstractNumId w:val="28"/>
  </w:num>
  <w:num w:numId="7">
    <w:abstractNumId w:val="0"/>
  </w:num>
  <w:num w:numId="8">
    <w:abstractNumId w:val="32"/>
  </w:num>
  <w:num w:numId="9">
    <w:abstractNumId w:val="5"/>
  </w:num>
  <w:num w:numId="10">
    <w:abstractNumId w:val="19"/>
  </w:num>
  <w:num w:numId="11">
    <w:abstractNumId w:val="1"/>
  </w:num>
  <w:num w:numId="12">
    <w:abstractNumId w:val="2"/>
  </w:num>
  <w:num w:numId="13">
    <w:abstractNumId w:val="8"/>
  </w:num>
  <w:num w:numId="14">
    <w:abstractNumId w:val="13"/>
  </w:num>
  <w:num w:numId="15">
    <w:abstractNumId w:val="39"/>
  </w:num>
  <w:num w:numId="16">
    <w:abstractNumId w:val="33"/>
  </w:num>
  <w:num w:numId="17">
    <w:abstractNumId w:val="36"/>
  </w:num>
  <w:num w:numId="18">
    <w:abstractNumId w:val="38"/>
  </w:num>
  <w:num w:numId="19">
    <w:abstractNumId w:val="40"/>
  </w:num>
  <w:num w:numId="20">
    <w:abstractNumId w:val="10"/>
  </w:num>
  <w:num w:numId="21">
    <w:abstractNumId w:val="18"/>
  </w:num>
  <w:num w:numId="22">
    <w:abstractNumId w:val="24"/>
  </w:num>
  <w:num w:numId="23">
    <w:abstractNumId w:val="3"/>
  </w:num>
  <w:num w:numId="24">
    <w:abstractNumId w:val="4"/>
  </w:num>
  <w:num w:numId="25">
    <w:abstractNumId w:val="22"/>
  </w:num>
  <w:num w:numId="26">
    <w:abstractNumId w:val="31"/>
  </w:num>
  <w:num w:numId="27">
    <w:abstractNumId w:val="35"/>
  </w:num>
  <w:num w:numId="28">
    <w:abstractNumId w:val="14"/>
  </w:num>
  <w:num w:numId="29">
    <w:abstractNumId w:val="7"/>
  </w:num>
  <w:num w:numId="30">
    <w:abstractNumId w:val="27"/>
  </w:num>
  <w:num w:numId="31">
    <w:abstractNumId w:val="21"/>
  </w:num>
  <w:num w:numId="32">
    <w:abstractNumId w:val="37"/>
  </w:num>
  <w:num w:numId="33">
    <w:abstractNumId w:val="30"/>
  </w:num>
  <w:num w:numId="34">
    <w:abstractNumId w:val="16"/>
  </w:num>
  <w:num w:numId="35">
    <w:abstractNumId w:val="17"/>
  </w:num>
  <w:num w:numId="36">
    <w:abstractNumId w:val="29"/>
  </w:num>
  <w:num w:numId="37">
    <w:abstractNumId w:val="6"/>
  </w:num>
  <w:num w:numId="38">
    <w:abstractNumId w:val="20"/>
  </w:num>
  <w:num w:numId="39">
    <w:abstractNumId w:val="43"/>
  </w:num>
  <w:num w:numId="40">
    <w:abstractNumId w:val="34"/>
  </w:num>
  <w:num w:numId="41">
    <w:abstractNumId w:val="25"/>
  </w:num>
  <w:num w:numId="42">
    <w:abstractNumId w:val="25"/>
  </w:num>
  <w:num w:numId="43">
    <w:abstractNumId w:val="25"/>
  </w:num>
  <w:num w:numId="44">
    <w:abstractNumId w:val="15"/>
  </w:num>
  <w:num w:numId="45">
    <w:abstractNumId w:val="11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10"/>
    <w:rsid w:val="000116E2"/>
    <w:rsid w:val="00040218"/>
    <w:rsid w:val="00041B2C"/>
    <w:rsid w:val="0005284E"/>
    <w:rsid w:val="000816CC"/>
    <w:rsid w:val="000928BA"/>
    <w:rsid w:val="000A0420"/>
    <w:rsid w:val="000D50D9"/>
    <w:rsid w:val="000E5C50"/>
    <w:rsid w:val="000F4151"/>
    <w:rsid w:val="000F41FA"/>
    <w:rsid w:val="00111275"/>
    <w:rsid w:val="00113C59"/>
    <w:rsid w:val="0012102E"/>
    <w:rsid w:val="00125E16"/>
    <w:rsid w:val="00127510"/>
    <w:rsid w:val="00141797"/>
    <w:rsid w:val="00156F84"/>
    <w:rsid w:val="001712B5"/>
    <w:rsid w:val="00181DF6"/>
    <w:rsid w:val="001940B6"/>
    <w:rsid w:val="0019539E"/>
    <w:rsid w:val="001977EC"/>
    <w:rsid w:val="001A3536"/>
    <w:rsid w:val="001A5AC8"/>
    <w:rsid w:val="001B0476"/>
    <w:rsid w:val="001D0544"/>
    <w:rsid w:val="001F3CFB"/>
    <w:rsid w:val="001F40CA"/>
    <w:rsid w:val="00201F4B"/>
    <w:rsid w:val="0020535E"/>
    <w:rsid w:val="002228BB"/>
    <w:rsid w:val="00225620"/>
    <w:rsid w:val="002339AA"/>
    <w:rsid w:val="002748E5"/>
    <w:rsid w:val="0028404E"/>
    <w:rsid w:val="00287F81"/>
    <w:rsid w:val="002A4650"/>
    <w:rsid w:val="002C2C46"/>
    <w:rsid w:val="002C4785"/>
    <w:rsid w:val="002D04A5"/>
    <w:rsid w:val="002E5776"/>
    <w:rsid w:val="002F6FB9"/>
    <w:rsid w:val="00312C87"/>
    <w:rsid w:val="00323512"/>
    <w:rsid w:val="0032457C"/>
    <w:rsid w:val="00336F11"/>
    <w:rsid w:val="003753A1"/>
    <w:rsid w:val="0039392F"/>
    <w:rsid w:val="003A6AA1"/>
    <w:rsid w:val="003D1167"/>
    <w:rsid w:val="003D7663"/>
    <w:rsid w:val="003E6DA1"/>
    <w:rsid w:val="004028F3"/>
    <w:rsid w:val="00422457"/>
    <w:rsid w:val="00433A5C"/>
    <w:rsid w:val="00433E70"/>
    <w:rsid w:val="004445E7"/>
    <w:rsid w:val="00445426"/>
    <w:rsid w:val="00457812"/>
    <w:rsid w:val="00457EF3"/>
    <w:rsid w:val="004645BA"/>
    <w:rsid w:val="004672CB"/>
    <w:rsid w:val="00472793"/>
    <w:rsid w:val="004736A6"/>
    <w:rsid w:val="0048698A"/>
    <w:rsid w:val="004A12BD"/>
    <w:rsid w:val="004B2F80"/>
    <w:rsid w:val="004C1E0A"/>
    <w:rsid w:val="004C266F"/>
    <w:rsid w:val="004D266B"/>
    <w:rsid w:val="004D4249"/>
    <w:rsid w:val="004E7ABB"/>
    <w:rsid w:val="00503F29"/>
    <w:rsid w:val="005077D7"/>
    <w:rsid w:val="00515181"/>
    <w:rsid w:val="005204F1"/>
    <w:rsid w:val="0052111A"/>
    <w:rsid w:val="005236A9"/>
    <w:rsid w:val="005257C2"/>
    <w:rsid w:val="00525CD2"/>
    <w:rsid w:val="0055274B"/>
    <w:rsid w:val="00561767"/>
    <w:rsid w:val="0056492A"/>
    <w:rsid w:val="00580C54"/>
    <w:rsid w:val="005925A3"/>
    <w:rsid w:val="005A1ED0"/>
    <w:rsid w:val="005A2F4C"/>
    <w:rsid w:val="005C7A0D"/>
    <w:rsid w:val="005D438C"/>
    <w:rsid w:val="005E34FF"/>
    <w:rsid w:val="005E45AF"/>
    <w:rsid w:val="005E6B8E"/>
    <w:rsid w:val="005F0E38"/>
    <w:rsid w:val="005F12B5"/>
    <w:rsid w:val="00601182"/>
    <w:rsid w:val="00611D49"/>
    <w:rsid w:val="0061496A"/>
    <w:rsid w:val="00617844"/>
    <w:rsid w:val="00626C4C"/>
    <w:rsid w:val="00633BFA"/>
    <w:rsid w:val="00642A52"/>
    <w:rsid w:val="00652586"/>
    <w:rsid w:val="00665B81"/>
    <w:rsid w:val="00666D49"/>
    <w:rsid w:val="006819D5"/>
    <w:rsid w:val="00697B29"/>
    <w:rsid w:val="006B19B1"/>
    <w:rsid w:val="006B640A"/>
    <w:rsid w:val="0071176E"/>
    <w:rsid w:val="00736CFE"/>
    <w:rsid w:val="007460DF"/>
    <w:rsid w:val="00760100"/>
    <w:rsid w:val="007739B8"/>
    <w:rsid w:val="00794736"/>
    <w:rsid w:val="007972BD"/>
    <w:rsid w:val="007A69EB"/>
    <w:rsid w:val="007A7C48"/>
    <w:rsid w:val="007B2120"/>
    <w:rsid w:val="007B68AD"/>
    <w:rsid w:val="007C4429"/>
    <w:rsid w:val="007C479D"/>
    <w:rsid w:val="007C55EC"/>
    <w:rsid w:val="007E2B22"/>
    <w:rsid w:val="007F3682"/>
    <w:rsid w:val="008050BC"/>
    <w:rsid w:val="00820DE7"/>
    <w:rsid w:val="00830D87"/>
    <w:rsid w:val="00842A12"/>
    <w:rsid w:val="008535DD"/>
    <w:rsid w:val="00876784"/>
    <w:rsid w:val="00891BDD"/>
    <w:rsid w:val="008A452E"/>
    <w:rsid w:val="008C1B03"/>
    <w:rsid w:val="008D72E8"/>
    <w:rsid w:val="008E2BCE"/>
    <w:rsid w:val="008E5B22"/>
    <w:rsid w:val="008F5795"/>
    <w:rsid w:val="008F5A49"/>
    <w:rsid w:val="00941C21"/>
    <w:rsid w:val="00955BFE"/>
    <w:rsid w:val="0096502E"/>
    <w:rsid w:val="00980287"/>
    <w:rsid w:val="009947F5"/>
    <w:rsid w:val="009C7A15"/>
    <w:rsid w:val="009D70C2"/>
    <w:rsid w:val="009E4D6A"/>
    <w:rsid w:val="009F5E75"/>
    <w:rsid w:val="00A010A5"/>
    <w:rsid w:val="00A0298B"/>
    <w:rsid w:val="00A131F2"/>
    <w:rsid w:val="00A24038"/>
    <w:rsid w:val="00A24C81"/>
    <w:rsid w:val="00A3240D"/>
    <w:rsid w:val="00A35010"/>
    <w:rsid w:val="00A5281B"/>
    <w:rsid w:val="00A53048"/>
    <w:rsid w:val="00A5323C"/>
    <w:rsid w:val="00A9661E"/>
    <w:rsid w:val="00AA2C6C"/>
    <w:rsid w:val="00AB56AE"/>
    <w:rsid w:val="00AB6FA5"/>
    <w:rsid w:val="00AC109B"/>
    <w:rsid w:val="00AD2BAA"/>
    <w:rsid w:val="00AD48C0"/>
    <w:rsid w:val="00AE34DC"/>
    <w:rsid w:val="00B124C5"/>
    <w:rsid w:val="00B50075"/>
    <w:rsid w:val="00B50403"/>
    <w:rsid w:val="00B505A5"/>
    <w:rsid w:val="00B654A9"/>
    <w:rsid w:val="00B65C65"/>
    <w:rsid w:val="00B77E56"/>
    <w:rsid w:val="00B82945"/>
    <w:rsid w:val="00B83830"/>
    <w:rsid w:val="00B87165"/>
    <w:rsid w:val="00BA1B34"/>
    <w:rsid w:val="00BA706C"/>
    <w:rsid w:val="00BB773B"/>
    <w:rsid w:val="00BC75D6"/>
    <w:rsid w:val="00BE1D22"/>
    <w:rsid w:val="00BE49FD"/>
    <w:rsid w:val="00BF64CC"/>
    <w:rsid w:val="00BF6537"/>
    <w:rsid w:val="00C00D6B"/>
    <w:rsid w:val="00C159EE"/>
    <w:rsid w:val="00C15FF8"/>
    <w:rsid w:val="00C2176E"/>
    <w:rsid w:val="00C36550"/>
    <w:rsid w:val="00C43F62"/>
    <w:rsid w:val="00C516BC"/>
    <w:rsid w:val="00C7068F"/>
    <w:rsid w:val="00C74C51"/>
    <w:rsid w:val="00C825AE"/>
    <w:rsid w:val="00C9174A"/>
    <w:rsid w:val="00C9435A"/>
    <w:rsid w:val="00CA2328"/>
    <w:rsid w:val="00CA7875"/>
    <w:rsid w:val="00CC2765"/>
    <w:rsid w:val="00CC744F"/>
    <w:rsid w:val="00CD2F5E"/>
    <w:rsid w:val="00CD48B8"/>
    <w:rsid w:val="00CF211F"/>
    <w:rsid w:val="00D32674"/>
    <w:rsid w:val="00D36B26"/>
    <w:rsid w:val="00D65D91"/>
    <w:rsid w:val="00D80C5D"/>
    <w:rsid w:val="00D82F29"/>
    <w:rsid w:val="00DB1CBD"/>
    <w:rsid w:val="00DB75F6"/>
    <w:rsid w:val="00DC329F"/>
    <w:rsid w:val="00DE5245"/>
    <w:rsid w:val="00DF7870"/>
    <w:rsid w:val="00E22D40"/>
    <w:rsid w:val="00E304E7"/>
    <w:rsid w:val="00E322AA"/>
    <w:rsid w:val="00E32D33"/>
    <w:rsid w:val="00E33690"/>
    <w:rsid w:val="00E43B4F"/>
    <w:rsid w:val="00E543AC"/>
    <w:rsid w:val="00E57D70"/>
    <w:rsid w:val="00E65ACF"/>
    <w:rsid w:val="00E6647D"/>
    <w:rsid w:val="00E855E5"/>
    <w:rsid w:val="00E86503"/>
    <w:rsid w:val="00E911E0"/>
    <w:rsid w:val="00EA0305"/>
    <w:rsid w:val="00EB2666"/>
    <w:rsid w:val="00EB42AB"/>
    <w:rsid w:val="00EC6F66"/>
    <w:rsid w:val="00EC7CFE"/>
    <w:rsid w:val="00EE1708"/>
    <w:rsid w:val="00EE2ADB"/>
    <w:rsid w:val="00EE35D3"/>
    <w:rsid w:val="00EF4C49"/>
    <w:rsid w:val="00F06C03"/>
    <w:rsid w:val="00F24A19"/>
    <w:rsid w:val="00F72569"/>
    <w:rsid w:val="00F754C3"/>
    <w:rsid w:val="00F764B2"/>
    <w:rsid w:val="00F775C6"/>
    <w:rsid w:val="00FE7402"/>
    <w:rsid w:val="00F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AB729"/>
  <w15:chartTrackingRefBased/>
  <w15:docId w15:val="{6D7017A8-4B82-4508-8B7D-7199D024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7068F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rsid w:val="005C7A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rsid w:val="00E33690"/>
    <w:pPr>
      <w:keepNext/>
      <w:spacing w:before="240" w:after="60" w:line="240" w:lineRule="auto"/>
      <w:ind w:left="576" w:hanging="576"/>
      <w:outlineLvl w:val="1"/>
    </w:pPr>
    <w:rPr>
      <w:b/>
      <w:bCs/>
      <w:iCs/>
      <w:szCs w:val="28"/>
    </w:rPr>
  </w:style>
  <w:style w:type="paragraph" w:styleId="30">
    <w:name w:val="heading 3"/>
    <w:basedOn w:val="a1"/>
    <w:next w:val="a1"/>
    <w:link w:val="31"/>
    <w:rsid w:val="00E33690"/>
    <w:pPr>
      <w:keepNext/>
      <w:spacing w:before="240" w:after="60" w:line="240" w:lineRule="auto"/>
      <w:ind w:left="3981" w:hanging="720"/>
      <w:outlineLvl w:val="2"/>
    </w:pPr>
    <w:rPr>
      <w:b/>
      <w:bCs/>
      <w:szCs w:val="26"/>
    </w:rPr>
  </w:style>
  <w:style w:type="paragraph" w:styleId="4">
    <w:name w:val="heading 4"/>
    <w:basedOn w:val="a1"/>
    <w:next w:val="a1"/>
    <w:link w:val="40"/>
    <w:rsid w:val="00E33690"/>
    <w:pPr>
      <w:keepNext/>
      <w:spacing w:before="240" w:after="60"/>
      <w:ind w:left="864" w:hanging="864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E33690"/>
    <w:pPr>
      <w:keepNext/>
      <w:keepLines/>
      <w:spacing w:before="200"/>
      <w:ind w:left="1008" w:hanging="1008"/>
      <w:outlineLvl w:val="4"/>
    </w:pPr>
    <w:rPr>
      <w:rFonts w:ascii="Cambria" w:hAnsi="Cambria"/>
      <w:color w:val="243F60"/>
      <w:sz w:val="20"/>
      <w:szCs w:val="20"/>
    </w:rPr>
  </w:style>
  <w:style w:type="paragraph" w:styleId="6">
    <w:name w:val="heading 6"/>
    <w:basedOn w:val="a1"/>
    <w:next w:val="a1"/>
    <w:link w:val="60"/>
    <w:semiHidden/>
    <w:unhideWhenUsed/>
    <w:rsid w:val="00E33690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semiHidden/>
    <w:unhideWhenUsed/>
    <w:qFormat/>
    <w:rsid w:val="00E33690"/>
    <w:pPr>
      <w:spacing w:before="240" w:after="60"/>
      <w:ind w:left="1296" w:hanging="1296"/>
      <w:outlineLvl w:val="6"/>
    </w:pPr>
    <w:rPr>
      <w:rFonts w:ascii="Calibri" w:hAnsi="Calibri"/>
      <w:sz w:val="24"/>
    </w:rPr>
  </w:style>
  <w:style w:type="paragraph" w:styleId="8">
    <w:name w:val="heading 8"/>
    <w:basedOn w:val="a1"/>
    <w:next w:val="a1"/>
    <w:link w:val="80"/>
    <w:semiHidden/>
    <w:unhideWhenUsed/>
    <w:qFormat/>
    <w:rsid w:val="00E33690"/>
    <w:pPr>
      <w:spacing w:before="240" w:after="60"/>
      <w:ind w:left="1440" w:hanging="144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1"/>
    <w:next w:val="a1"/>
    <w:link w:val="90"/>
    <w:semiHidden/>
    <w:unhideWhenUsed/>
    <w:qFormat/>
    <w:rsid w:val="00E33690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1) Текст отчета"/>
    <w:basedOn w:val="a1"/>
    <w:qFormat/>
    <w:rsid w:val="000A0420"/>
    <w:pPr>
      <w:ind w:firstLine="709"/>
      <w:jc w:val="both"/>
    </w:pPr>
    <w:rPr>
      <w:lang w:val="en-US"/>
    </w:rPr>
  </w:style>
  <w:style w:type="paragraph" w:customStyle="1" w:styleId="71">
    <w:name w:val="7) Код программы"/>
    <w:basedOn w:val="11"/>
    <w:qFormat/>
    <w:rsid w:val="00D80C5D"/>
    <w:rPr>
      <w:rFonts w:ascii="Courier New" w:hAnsi="Courier New"/>
      <w:sz w:val="20"/>
      <w:lang w:val="ru-RU"/>
    </w:rPr>
  </w:style>
  <w:style w:type="paragraph" w:styleId="a5">
    <w:name w:val="header"/>
    <w:basedOn w:val="a1"/>
    <w:link w:val="a6"/>
    <w:uiPriority w:val="99"/>
    <w:unhideWhenUsed/>
    <w:rsid w:val="000D50D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0D50D9"/>
  </w:style>
  <w:style w:type="paragraph" w:styleId="a7">
    <w:name w:val="footer"/>
    <w:basedOn w:val="a1"/>
    <w:link w:val="a8"/>
    <w:uiPriority w:val="99"/>
    <w:unhideWhenUsed/>
    <w:rsid w:val="000D50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0D50D9"/>
  </w:style>
  <w:style w:type="paragraph" w:customStyle="1" w:styleId="a9">
    <w:name w:val="ОСНОВНОЙ ЗАГОЛОВОК"/>
    <w:basedOn w:val="a1"/>
    <w:next w:val="a1"/>
    <w:link w:val="aa"/>
    <w:rsid w:val="00C9174A"/>
    <w:pPr>
      <w:spacing w:after="60"/>
      <w:jc w:val="center"/>
      <w:outlineLvl w:val="0"/>
    </w:pPr>
    <w:rPr>
      <w:b/>
    </w:rPr>
  </w:style>
  <w:style w:type="paragraph" w:customStyle="1" w:styleId="12">
    <w:name w:val="ПОДЗАГОЛОВОК 1"/>
    <w:basedOn w:val="a1"/>
    <w:next w:val="a1"/>
    <w:link w:val="13"/>
    <w:rsid w:val="00041B2C"/>
    <w:pPr>
      <w:spacing w:before="240" w:after="60"/>
      <w:ind w:firstLine="431"/>
      <w:jc w:val="center"/>
      <w:outlineLvl w:val="1"/>
    </w:pPr>
    <w:rPr>
      <w:b/>
    </w:rPr>
  </w:style>
  <w:style w:type="character" w:customStyle="1" w:styleId="aa">
    <w:name w:val="ОСНОВНОЙ ЗАГОЛОВОК Знак"/>
    <w:basedOn w:val="a2"/>
    <w:link w:val="a9"/>
    <w:rsid w:val="00C9174A"/>
    <w:rPr>
      <w:rFonts w:ascii="Times New Roman" w:hAnsi="Times New Roman"/>
      <w:b/>
      <w:sz w:val="28"/>
    </w:rPr>
  </w:style>
  <w:style w:type="paragraph" w:customStyle="1" w:styleId="22">
    <w:name w:val="ПОДЗАГОЛОВОК 2"/>
    <w:basedOn w:val="a1"/>
    <w:next w:val="a1"/>
    <w:link w:val="23"/>
    <w:rsid w:val="001B0476"/>
    <w:pPr>
      <w:spacing w:before="240" w:after="60" w:line="240" w:lineRule="auto"/>
      <w:ind w:firstLine="578"/>
      <w:outlineLvl w:val="2"/>
    </w:pPr>
    <w:rPr>
      <w:b/>
    </w:rPr>
  </w:style>
  <w:style w:type="character" w:customStyle="1" w:styleId="13">
    <w:name w:val="ПОДЗАГОЛОВОК 1 Знак"/>
    <w:basedOn w:val="a2"/>
    <w:link w:val="12"/>
    <w:rsid w:val="00041B2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b">
    <w:name w:val="Subtle Emphasis"/>
    <w:basedOn w:val="a2"/>
    <w:uiPriority w:val="19"/>
    <w:qFormat/>
    <w:rsid w:val="00F764B2"/>
    <w:rPr>
      <w:i/>
      <w:iCs/>
      <w:color w:val="404040" w:themeColor="text1" w:themeTint="BF"/>
    </w:rPr>
  </w:style>
  <w:style w:type="character" w:customStyle="1" w:styleId="23">
    <w:name w:val="ПОДЗАГОЛОВОК 2 Знак"/>
    <w:basedOn w:val="a2"/>
    <w:link w:val="22"/>
    <w:rsid w:val="001B0476"/>
    <w:rPr>
      <w:rFonts w:ascii="Times New Roman" w:hAnsi="Times New Roman"/>
      <w:b/>
      <w:sz w:val="28"/>
    </w:rPr>
  </w:style>
  <w:style w:type="paragraph" w:styleId="ac">
    <w:name w:val="Balloon Text"/>
    <w:basedOn w:val="a1"/>
    <w:link w:val="ad"/>
    <w:uiPriority w:val="99"/>
    <w:semiHidden/>
    <w:unhideWhenUsed/>
    <w:rsid w:val="004727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2"/>
    <w:link w:val="ac"/>
    <w:uiPriority w:val="99"/>
    <w:semiHidden/>
    <w:rsid w:val="00472793"/>
    <w:rPr>
      <w:rFonts w:ascii="Segoe UI" w:hAnsi="Segoe UI" w:cs="Segoe UI"/>
      <w:sz w:val="18"/>
      <w:szCs w:val="18"/>
    </w:rPr>
  </w:style>
  <w:style w:type="character" w:styleId="ae">
    <w:name w:val="Placeholder Text"/>
    <w:basedOn w:val="a2"/>
    <w:uiPriority w:val="99"/>
    <w:semiHidden/>
    <w:rsid w:val="00113C59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5C7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1"/>
    <w:uiPriority w:val="39"/>
    <w:unhideWhenUsed/>
    <w:qFormat/>
    <w:rsid w:val="005C7A0D"/>
    <w:pPr>
      <w:outlineLvl w:val="9"/>
    </w:pPr>
  </w:style>
  <w:style w:type="paragraph" w:styleId="14">
    <w:name w:val="toc 1"/>
    <w:basedOn w:val="a1"/>
    <w:next w:val="a1"/>
    <w:autoRedefine/>
    <w:uiPriority w:val="39"/>
    <w:unhideWhenUsed/>
    <w:rsid w:val="005C7A0D"/>
    <w:pPr>
      <w:spacing w:after="100"/>
    </w:pPr>
  </w:style>
  <w:style w:type="paragraph" w:styleId="24">
    <w:name w:val="toc 2"/>
    <w:basedOn w:val="a1"/>
    <w:next w:val="a1"/>
    <w:autoRedefine/>
    <w:uiPriority w:val="39"/>
    <w:unhideWhenUsed/>
    <w:rsid w:val="005C7A0D"/>
    <w:pPr>
      <w:spacing w:after="100"/>
      <w:ind w:left="220"/>
    </w:pPr>
  </w:style>
  <w:style w:type="paragraph" w:styleId="32">
    <w:name w:val="toc 3"/>
    <w:basedOn w:val="a1"/>
    <w:next w:val="a1"/>
    <w:autoRedefine/>
    <w:uiPriority w:val="39"/>
    <w:unhideWhenUsed/>
    <w:rsid w:val="005C7A0D"/>
    <w:pPr>
      <w:spacing w:after="100"/>
      <w:ind w:left="440"/>
    </w:pPr>
  </w:style>
  <w:style w:type="character" w:styleId="af0">
    <w:name w:val="Hyperlink"/>
    <w:basedOn w:val="a2"/>
    <w:uiPriority w:val="99"/>
    <w:unhideWhenUsed/>
    <w:rsid w:val="005C7A0D"/>
    <w:rPr>
      <w:color w:val="0563C1" w:themeColor="hyperlink"/>
      <w:u w:val="single"/>
    </w:rPr>
  </w:style>
  <w:style w:type="paragraph" w:customStyle="1" w:styleId="af1">
    <w:name w:val="Рисунок"/>
    <w:basedOn w:val="11"/>
    <w:rsid w:val="00760100"/>
    <w:pPr>
      <w:ind w:firstLine="0"/>
      <w:jc w:val="center"/>
    </w:pPr>
    <w:rPr>
      <w:lang w:val="ru-RU"/>
    </w:rPr>
  </w:style>
  <w:style w:type="paragraph" w:styleId="af2">
    <w:name w:val="List Paragraph"/>
    <w:basedOn w:val="a1"/>
    <w:link w:val="af3"/>
    <w:uiPriority w:val="34"/>
    <w:qFormat/>
    <w:rsid w:val="007972BD"/>
    <w:pPr>
      <w:ind w:left="720"/>
      <w:contextualSpacing/>
    </w:pPr>
  </w:style>
  <w:style w:type="paragraph" w:customStyle="1" w:styleId="2">
    <w:name w:val="2) Номер рисунка"/>
    <w:basedOn w:val="a"/>
    <w:next w:val="11"/>
    <w:qFormat/>
    <w:rsid w:val="00323512"/>
    <w:pPr>
      <w:numPr>
        <w:numId w:val="19"/>
      </w:numPr>
      <w:tabs>
        <w:tab w:val="left" w:pos="2724"/>
      </w:tabs>
      <w:jc w:val="center"/>
    </w:pPr>
  </w:style>
  <w:style w:type="paragraph" w:customStyle="1" w:styleId="af4">
    <w:name w:val="Таблица"/>
    <w:basedOn w:val="11"/>
    <w:rsid w:val="0028404E"/>
    <w:pPr>
      <w:ind w:firstLine="0"/>
      <w:jc w:val="center"/>
    </w:pPr>
    <w:rPr>
      <w:lang w:val="ru-RU"/>
    </w:rPr>
  </w:style>
  <w:style w:type="paragraph" w:customStyle="1" w:styleId="3">
    <w:name w:val="3) Номер таблицы"/>
    <w:basedOn w:val="a"/>
    <w:next w:val="11"/>
    <w:autoRedefine/>
    <w:qFormat/>
    <w:rsid w:val="00D65D91"/>
    <w:pPr>
      <w:numPr>
        <w:numId w:val="43"/>
      </w:numPr>
      <w:ind w:firstLine="709"/>
    </w:pPr>
  </w:style>
  <w:style w:type="paragraph" w:styleId="a">
    <w:name w:val="List Number"/>
    <w:basedOn w:val="a1"/>
    <w:uiPriority w:val="99"/>
    <w:semiHidden/>
    <w:unhideWhenUsed/>
    <w:rsid w:val="001A5AC8"/>
    <w:pPr>
      <w:numPr>
        <w:numId w:val="12"/>
      </w:numPr>
      <w:contextualSpacing/>
    </w:pPr>
  </w:style>
  <w:style w:type="numbering" w:customStyle="1" w:styleId="a0">
    <w:name w:val="СПИСОК ЛИТЕРАТУРЫ"/>
    <w:basedOn w:val="a4"/>
    <w:uiPriority w:val="99"/>
    <w:rsid w:val="004D4249"/>
    <w:pPr>
      <w:numPr>
        <w:numId w:val="21"/>
      </w:numPr>
    </w:pPr>
  </w:style>
  <w:style w:type="character" w:customStyle="1" w:styleId="21">
    <w:name w:val="Заголовок 2 Знак"/>
    <w:basedOn w:val="a2"/>
    <w:link w:val="20"/>
    <w:rsid w:val="00E33690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0"/>
    <w:rsid w:val="00E33690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E33690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E33690"/>
    <w:rPr>
      <w:rFonts w:ascii="Cambria" w:eastAsia="Times New Roman" w:hAnsi="Cambria" w:cs="Times New Roman"/>
      <w:color w:val="243F60"/>
      <w:sz w:val="20"/>
      <w:szCs w:val="20"/>
      <w:lang w:eastAsia="ru-RU"/>
    </w:rPr>
  </w:style>
  <w:style w:type="character" w:customStyle="1" w:styleId="60">
    <w:name w:val="Заголовок 6 Знак"/>
    <w:basedOn w:val="a2"/>
    <w:link w:val="6"/>
    <w:semiHidden/>
    <w:rsid w:val="00E33690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2"/>
    <w:link w:val="7"/>
    <w:semiHidden/>
    <w:rsid w:val="00E3369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semiHidden/>
    <w:rsid w:val="00E33690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E33690"/>
    <w:rPr>
      <w:rFonts w:ascii="Cambria" w:eastAsia="Times New Roman" w:hAnsi="Cambria" w:cs="Times New Roman"/>
      <w:lang w:eastAsia="ru-RU"/>
    </w:rPr>
  </w:style>
  <w:style w:type="paragraph" w:customStyle="1" w:styleId="15">
    <w:name w:val="Обычный1"/>
    <w:rsid w:val="00E3369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f5">
    <w:basedOn w:val="a1"/>
    <w:next w:val="af6"/>
    <w:link w:val="af7"/>
    <w:qFormat/>
    <w:rsid w:val="00E33690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f7">
    <w:name w:val="Название Знак"/>
    <w:link w:val="af5"/>
    <w:rsid w:val="00E33690"/>
    <w:rPr>
      <w:i/>
      <w:sz w:val="26"/>
    </w:rPr>
  </w:style>
  <w:style w:type="paragraph" w:styleId="af8">
    <w:name w:val="Body Text"/>
    <w:basedOn w:val="a1"/>
    <w:link w:val="af9"/>
    <w:uiPriority w:val="99"/>
    <w:unhideWhenUsed/>
    <w:rsid w:val="00E33690"/>
    <w:pPr>
      <w:spacing w:after="120"/>
    </w:pPr>
    <w:rPr>
      <w:sz w:val="20"/>
      <w:szCs w:val="20"/>
    </w:rPr>
  </w:style>
  <w:style w:type="character" w:customStyle="1" w:styleId="af9">
    <w:name w:val="Основной текст Знак"/>
    <w:basedOn w:val="a2"/>
    <w:link w:val="af8"/>
    <w:uiPriority w:val="99"/>
    <w:rsid w:val="00E336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Body Text Indent"/>
    <w:basedOn w:val="a1"/>
    <w:link w:val="afb"/>
    <w:uiPriority w:val="99"/>
    <w:unhideWhenUsed/>
    <w:rsid w:val="00E33690"/>
    <w:pPr>
      <w:spacing w:after="120"/>
      <w:ind w:left="283"/>
    </w:pPr>
    <w:rPr>
      <w:sz w:val="20"/>
      <w:szCs w:val="20"/>
    </w:rPr>
  </w:style>
  <w:style w:type="character" w:customStyle="1" w:styleId="afb">
    <w:name w:val="Основной текст с отступом Знак"/>
    <w:basedOn w:val="a2"/>
    <w:link w:val="afa"/>
    <w:uiPriority w:val="99"/>
    <w:rsid w:val="00E336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Title"/>
    <w:basedOn w:val="a1"/>
    <w:next w:val="a1"/>
    <w:link w:val="afc"/>
    <w:uiPriority w:val="10"/>
    <w:qFormat/>
    <w:rsid w:val="00E3369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basedOn w:val="a2"/>
    <w:link w:val="af6"/>
    <w:uiPriority w:val="10"/>
    <w:rsid w:val="00E3369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fd">
    <w:name w:val="Основной текст отчета"/>
    <w:basedOn w:val="a1"/>
    <w:link w:val="afe"/>
    <w:rsid w:val="00CF211F"/>
    <w:pPr>
      <w:spacing w:after="200"/>
      <w:ind w:left="851" w:firstLine="851"/>
    </w:pPr>
    <w:rPr>
      <w:rFonts w:eastAsiaTheme="minorHAnsi" w:cstheme="minorBidi"/>
      <w:szCs w:val="22"/>
      <w:lang w:val="en-US" w:eastAsia="en-US"/>
    </w:rPr>
  </w:style>
  <w:style w:type="character" w:customStyle="1" w:styleId="afe">
    <w:name w:val="Основной текст отчета Знак"/>
    <w:basedOn w:val="a2"/>
    <w:link w:val="afd"/>
    <w:rsid w:val="00CF211F"/>
    <w:rPr>
      <w:rFonts w:ascii="Times New Roman" w:hAnsi="Times New Roman"/>
      <w:sz w:val="28"/>
      <w:lang w:val="en-US"/>
    </w:rPr>
  </w:style>
  <w:style w:type="table" w:styleId="aff">
    <w:name w:val="Table Grid"/>
    <w:basedOn w:val="a3"/>
    <w:uiPriority w:val="39"/>
    <w:rsid w:val="00E66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">
    <w:name w:val="4) Заголовок"/>
    <w:basedOn w:val="a1"/>
    <w:next w:val="11"/>
    <w:link w:val="42"/>
    <w:autoRedefine/>
    <w:qFormat/>
    <w:rsid w:val="000A0420"/>
    <w:pPr>
      <w:jc w:val="center"/>
      <w:outlineLvl w:val="0"/>
    </w:pPr>
    <w:rPr>
      <w:b/>
      <w:bCs/>
    </w:rPr>
  </w:style>
  <w:style w:type="paragraph" w:customStyle="1" w:styleId="51">
    <w:name w:val="5) Подзаголовок 1 уровня"/>
    <w:basedOn w:val="af2"/>
    <w:next w:val="11"/>
    <w:link w:val="510"/>
    <w:autoRedefine/>
    <w:qFormat/>
    <w:rsid w:val="000A0420"/>
    <w:pPr>
      <w:numPr>
        <w:numId w:val="40"/>
      </w:numPr>
      <w:ind w:left="714" w:hanging="357"/>
      <w:jc w:val="center"/>
      <w:outlineLvl w:val="1"/>
    </w:pPr>
    <w:rPr>
      <w:b/>
      <w:bCs/>
    </w:rPr>
  </w:style>
  <w:style w:type="character" w:customStyle="1" w:styleId="42">
    <w:name w:val="4) Заголовок Знак"/>
    <w:basedOn w:val="a2"/>
    <w:link w:val="41"/>
    <w:rsid w:val="000A042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62">
    <w:name w:val="6) Подзаголовок 2 уровня"/>
    <w:basedOn w:val="af2"/>
    <w:next w:val="11"/>
    <w:link w:val="620"/>
    <w:autoRedefine/>
    <w:qFormat/>
    <w:rsid w:val="000A0420"/>
    <w:pPr>
      <w:numPr>
        <w:ilvl w:val="1"/>
        <w:numId w:val="40"/>
      </w:numPr>
      <w:outlineLvl w:val="2"/>
    </w:pPr>
    <w:rPr>
      <w:b/>
      <w:bCs/>
    </w:rPr>
  </w:style>
  <w:style w:type="character" w:customStyle="1" w:styleId="af3">
    <w:name w:val="Абзац списка Знак"/>
    <w:basedOn w:val="a2"/>
    <w:link w:val="af2"/>
    <w:uiPriority w:val="34"/>
    <w:rsid w:val="000A04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10">
    <w:name w:val="5) Подзаголовок 1 уровня Знак"/>
    <w:basedOn w:val="af3"/>
    <w:link w:val="51"/>
    <w:rsid w:val="000A042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620">
    <w:name w:val="6) Подзаголовок 2 уровня Знак"/>
    <w:basedOn w:val="af3"/>
    <w:link w:val="62"/>
    <w:rsid w:val="000A042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sc51">
    <w:name w:val="sc51"/>
    <w:basedOn w:val="a2"/>
    <w:rsid w:val="005F0E3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2"/>
    <w:rsid w:val="005F0E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2"/>
    <w:rsid w:val="005F0E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2"/>
    <w:rsid w:val="005F0E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2"/>
    <w:rsid w:val="005F0E3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2"/>
    <w:rsid w:val="005F0E3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51">
    <w:name w:val="sc151"/>
    <w:basedOn w:val="a2"/>
    <w:rsid w:val="005F0E38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a2"/>
    <w:rsid w:val="005F0E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2"/>
    <w:rsid w:val="005F0E38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86;&#1080;%20&#1092;&#1072;&#1081;&#1083;&#1099;\&#1054;&#1095;&#1077;&#1085;&#1100;%20&#1074;&#1072;&#1078;&#1085;&#1086;\&#1041;&#1040;&#1052;\&#1052;&#1040;&#1043;&#1048;&#1057;&#1058;&#1056;&#1040;&#1058;&#1059;&#1056;&#1040;\&#1064;&#1040;&#1041;&#1051;&#1054;&#1053;%202.0.0.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E7182CD-4B3D-4A80-8D48-431D9EB67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2.0.0..dotx</Template>
  <TotalTime>158</TotalTime>
  <Pages>9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Ilya Efremov</cp:lastModifiedBy>
  <cp:revision>137</cp:revision>
  <cp:lastPrinted>2021-11-05T12:42:00Z</cp:lastPrinted>
  <dcterms:created xsi:type="dcterms:W3CDTF">2021-09-20T11:42:00Z</dcterms:created>
  <dcterms:modified xsi:type="dcterms:W3CDTF">2021-11-21T16:21:00Z</dcterms:modified>
</cp:coreProperties>
</file>